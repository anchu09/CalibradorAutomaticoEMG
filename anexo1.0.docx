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25DF" w14:textId="74A768BD" w:rsidR="00072C93" w:rsidRPr="00D92766" w:rsidRDefault="00507BF6" w:rsidP="00072C93">
      <w:pPr>
        <w:pStyle w:val="Ttulo-CASEIB"/>
        <w:rPr>
          <w:lang w:val="es-ES"/>
        </w:rPr>
      </w:pPr>
      <w:r>
        <w:rPr>
          <w:lang w:val="es-ES"/>
        </w:rPr>
        <w:t xml:space="preserve">Desarrollo de sistema para calibrar electromiogramas de forma automática </w:t>
      </w:r>
    </w:p>
    <w:p w14:paraId="5D258A77" w14:textId="1ADF4276" w:rsidR="00072C93" w:rsidRPr="00D92766" w:rsidRDefault="00507BF6" w:rsidP="00072C93">
      <w:pPr>
        <w:pStyle w:val="Autores-Nombres"/>
        <w:rPr>
          <w:lang w:val="es-ES"/>
        </w:rPr>
      </w:pPr>
      <w:r>
        <w:rPr>
          <w:lang w:val="es-ES"/>
        </w:rPr>
        <w:t>D</w:t>
      </w:r>
      <w:r w:rsidR="00C16638">
        <w:rPr>
          <w:lang w:val="es-ES"/>
        </w:rPr>
        <w:t>.</w:t>
      </w:r>
      <w:r w:rsidR="00C16638" w:rsidRPr="00C16638">
        <w:rPr>
          <w:lang w:val="es-ES"/>
        </w:rPr>
        <w:t xml:space="preserve"> </w:t>
      </w:r>
      <w:r>
        <w:rPr>
          <w:lang w:val="es-ES"/>
        </w:rPr>
        <w:t>Anchuela Cantarero</w:t>
      </w:r>
    </w:p>
    <w:p w14:paraId="043DE8C0" w14:textId="69C6BEC4" w:rsidR="00AA645C" w:rsidRPr="00D92766" w:rsidRDefault="00507BF6" w:rsidP="00AA645C">
      <w:pPr>
        <w:pStyle w:val="Autores-Datos"/>
      </w:pPr>
      <w:r>
        <w:t>Ingeniería Biomédica</w:t>
      </w:r>
      <w:r w:rsidR="00AB52A4">
        <w:t>, Universidad</w:t>
      </w:r>
      <w:r>
        <w:t xml:space="preserve"> San Pablo CEU</w:t>
      </w:r>
      <w:r w:rsidR="00AB52A4">
        <w:t xml:space="preserve">, </w:t>
      </w:r>
      <w:r>
        <w:t>Madrid</w:t>
      </w:r>
      <w:r w:rsidR="003A2EDB">
        <w:t>,</w:t>
      </w:r>
      <w:r w:rsidR="00AB52A4">
        <w:t xml:space="preserve"> </w:t>
      </w:r>
      <w:r>
        <w:t>España</w:t>
      </w:r>
      <w:r w:rsidR="00AB52A4">
        <w:t xml:space="preserve">, </w:t>
      </w:r>
      <w:r>
        <w:t>d.anchuela@usp.ceu.es</w:t>
      </w:r>
      <w:r w:rsidR="00AB52A4">
        <w:t xml:space="preserve"> </w:t>
      </w:r>
    </w:p>
    <w:p w14:paraId="4310B375" w14:textId="77777777" w:rsidR="006664AB" w:rsidRPr="00D92766" w:rsidRDefault="006664AB" w:rsidP="00E7513A">
      <w:pPr>
        <w:rPr>
          <w:lang w:val="es-ES"/>
        </w:rPr>
      </w:pPr>
    </w:p>
    <w:p w14:paraId="72C16106" w14:textId="77777777" w:rsidR="00072C93" w:rsidRPr="00D92766" w:rsidRDefault="00072C93" w:rsidP="00E7513A">
      <w:pPr>
        <w:rPr>
          <w:lang w:val="es-ES"/>
        </w:rPr>
      </w:pPr>
    </w:p>
    <w:p w14:paraId="7FB414FE" w14:textId="77777777" w:rsidR="00072C93" w:rsidRPr="00BE32F1" w:rsidRDefault="00072C93" w:rsidP="00E7513A">
      <w:pPr>
        <w:rPr>
          <w:u w:val="single"/>
          <w:lang w:val="es-ES"/>
        </w:rPr>
        <w:sectPr w:rsidR="00072C93" w:rsidRPr="00BE32F1" w:rsidSect="00306D59"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851" w:header="720" w:footer="720" w:gutter="284"/>
          <w:cols w:space="851"/>
          <w:docGrid w:linePitch="272"/>
        </w:sectPr>
      </w:pPr>
    </w:p>
    <w:p w14:paraId="7A8B196F" w14:textId="4294F417" w:rsidR="00072C93" w:rsidRPr="00D92766" w:rsidRDefault="00017879" w:rsidP="00AA645C">
      <w:pPr>
        <w:pStyle w:val="Ttulo1"/>
        <w:rPr>
          <w:lang w:val="es-ES"/>
        </w:rPr>
      </w:pPr>
      <w:r>
        <w:rPr>
          <w:lang w:val="es-ES"/>
        </w:rPr>
        <w:t>Anexo 1:</w:t>
      </w:r>
      <w:r w:rsidR="005E582A">
        <w:rPr>
          <w:lang w:val="es-ES"/>
        </w:rPr>
        <w:t xml:space="preserve"> Resultados numéricos y códigos de la figura 4</w:t>
      </w:r>
    </w:p>
    <w:tbl>
      <w:tblPr>
        <w:tblStyle w:val="Tablanormal4"/>
        <w:tblW w:w="4892" w:type="dxa"/>
        <w:tblLayout w:type="fixed"/>
        <w:tblLook w:val="04A0" w:firstRow="1" w:lastRow="0" w:firstColumn="1" w:lastColumn="0" w:noHBand="0" w:noVBand="1"/>
      </w:tblPr>
      <w:tblGrid>
        <w:gridCol w:w="3227"/>
        <w:gridCol w:w="992"/>
        <w:gridCol w:w="673"/>
      </w:tblGrid>
      <w:tr w:rsidR="000D2A7A" w14:paraId="4D64F78F" w14:textId="77777777" w:rsidTr="0001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  <w:gridSpan w:val="3"/>
          </w:tcPr>
          <w:p w14:paraId="37B24745" w14:textId="18650D43" w:rsidR="000D2A7A" w:rsidRDefault="000D2A7A" w:rsidP="000D2A7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Promedio de cada combinación</w:t>
            </w:r>
          </w:p>
        </w:tc>
      </w:tr>
      <w:tr w:rsidR="00826F0B" w14:paraId="1B132DA1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7C0D21F" w14:textId="32B651DE" w:rsidR="000160A9" w:rsidRPr="00445947" w:rsidRDefault="000160A9" w:rsidP="000160A9">
            <w:pPr>
              <w:jc w:val="center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Combinación</w:t>
            </w:r>
          </w:p>
        </w:tc>
        <w:tc>
          <w:tcPr>
            <w:tcW w:w="992" w:type="dxa"/>
          </w:tcPr>
          <w:p w14:paraId="7B49BFF5" w14:textId="176F8F50" w:rsidR="000160A9" w:rsidRPr="00445947" w:rsidRDefault="000160A9" w:rsidP="00016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Código del gráfico</w:t>
            </w:r>
          </w:p>
        </w:tc>
        <w:tc>
          <w:tcPr>
            <w:tcW w:w="673" w:type="dxa"/>
          </w:tcPr>
          <w:p w14:paraId="57560BE5" w14:textId="2DD9A57D" w:rsidR="000160A9" w:rsidRPr="00445947" w:rsidRDefault="000160A9" w:rsidP="00016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D. B. Score</w:t>
            </w:r>
          </w:p>
        </w:tc>
      </w:tr>
      <w:tr w:rsidR="000E58F3" w14:paraId="6E517566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E40E86" w14:textId="1975976F" w:rsidR="000E58F3" w:rsidRPr="00445947" w:rsidRDefault="000E58F3" w:rsidP="000E58F3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logarítmica, sin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670DF60E" w14:textId="0BD27774" w:rsidR="000E58F3" w:rsidRPr="00FC53D7" w:rsidRDefault="000E58F3" w:rsidP="000E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1DA56CF3" w14:textId="6764DEF5" w:rsidR="000E58F3" w:rsidRPr="00445947" w:rsidRDefault="000E58F3" w:rsidP="000E58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13937</w:t>
            </w:r>
          </w:p>
        </w:tc>
      </w:tr>
      <w:tr w:rsidR="00F178F6" w14:paraId="340B38F1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9CA405F" w14:textId="13CC6133" w:rsidR="00F178F6" w:rsidRPr="00445947" w:rsidRDefault="00F178F6" w:rsidP="00F178F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logarítmica, sin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6F144FE8" w14:textId="63AB701B" w:rsidR="00F178F6" w:rsidRPr="00FC53D7" w:rsidRDefault="00F178F6" w:rsidP="00F17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794A577C" w14:textId="23CA5D95" w:rsidR="00F178F6" w:rsidRPr="00445947" w:rsidRDefault="00F178F6" w:rsidP="00F17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14130</w:t>
            </w:r>
          </w:p>
        </w:tc>
      </w:tr>
      <w:tr w:rsidR="006F700E" w14:paraId="4A0E59F4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D9449FF" w14:textId="30E06914" w:rsidR="006F700E" w:rsidRPr="00445947" w:rsidRDefault="006F700E" w:rsidP="006F700E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logarítmica, sin reducción de dimensionalidad y Agrupamiento jerárquico</w:t>
            </w:r>
          </w:p>
        </w:tc>
        <w:tc>
          <w:tcPr>
            <w:tcW w:w="992" w:type="dxa"/>
          </w:tcPr>
          <w:p w14:paraId="2CE78A50" w14:textId="694646D4" w:rsidR="006F700E" w:rsidRPr="00FC53D7" w:rsidRDefault="006F700E" w:rsidP="006F7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49B1EE43" w14:textId="2574EB48" w:rsidR="006F700E" w:rsidRPr="00445947" w:rsidRDefault="006F700E" w:rsidP="006F70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14588</w:t>
            </w:r>
          </w:p>
        </w:tc>
      </w:tr>
      <w:tr w:rsidR="00337A40" w14:paraId="7531EA38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9DC8C6" w14:textId="2A87892F" w:rsidR="00337A40" w:rsidRPr="00445947" w:rsidRDefault="00337A40" w:rsidP="00337A4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logarítmica, con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772C1351" w14:textId="236F070A" w:rsidR="00337A40" w:rsidRPr="00FC53D7" w:rsidRDefault="00337A40" w:rsidP="00337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70EDFDE3" w14:textId="1172EDF2" w:rsidR="00337A40" w:rsidRPr="00445947" w:rsidRDefault="00337A40" w:rsidP="00337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13436</w:t>
            </w:r>
          </w:p>
        </w:tc>
      </w:tr>
      <w:tr w:rsidR="00156AAA" w14:paraId="38432B6C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6F350D2" w14:textId="6D478C38" w:rsidR="00156AAA" w:rsidRPr="00445947" w:rsidRDefault="00156AAA" w:rsidP="00156AAA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logarítmica, con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Mixture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0F70401D" w14:textId="33404EF1" w:rsidR="00156AAA" w:rsidRPr="00FC53D7" w:rsidRDefault="00156AAA" w:rsidP="00156A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L-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6058585F" w14:textId="011F06A7" w:rsidR="00156AAA" w:rsidRPr="00445947" w:rsidRDefault="00156AAA" w:rsidP="00156A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13417</w:t>
            </w:r>
          </w:p>
        </w:tc>
      </w:tr>
      <w:tr w:rsidR="005E0DE1" w14:paraId="7DDFA757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3E5B231" w14:textId="2E1451A4" w:rsidR="005E0DE1" w:rsidRPr="00445947" w:rsidRDefault="005E0DE1" w:rsidP="005E0DE1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logarítmica, con reducción de dimensionalidad y Agrupamiento jerárquico</w:t>
            </w:r>
          </w:p>
        </w:tc>
        <w:tc>
          <w:tcPr>
            <w:tcW w:w="992" w:type="dxa"/>
          </w:tcPr>
          <w:p w14:paraId="1DF1C11E" w14:textId="064D54CA" w:rsidR="005E0DE1" w:rsidRPr="00FC53D7" w:rsidRDefault="005E0DE1" w:rsidP="005E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</w:rPr>
              <w:t>L-</w:t>
            </w:r>
            <w:proofErr w:type="spellStart"/>
            <w:r w:rsidRPr="00017879">
              <w:rPr>
                <w:sz w:val="16"/>
                <w:szCs w:val="16"/>
              </w:rPr>
              <w:t>S_RDim</w:t>
            </w:r>
            <w:proofErr w:type="spellEnd"/>
            <w:r w:rsidRPr="00017879">
              <w:rPr>
                <w:sz w:val="16"/>
                <w:szCs w:val="16"/>
              </w:rPr>
              <w:t>-</w:t>
            </w:r>
            <w:proofErr w:type="spellStart"/>
            <w:r w:rsidRPr="00017879">
              <w:rPr>
                <w:sz w:val="16"/>
                <w:szCs w:val="16"/>
              </w:rPr>
              <w:t>AJer</w:t>
            </w:r>
            <w:proofErr w:type="spellEnd"/>
          </w:p>
        </w:tc>
        <w:tc>
          <w:tcPr>
            <w:tcW w:w="673" w:type="dxa"/>
          </w:tcPr>
          <w:p w14:paraId="5E8A6208" w14:textId="1E4EEED1" w:rsidR="005E0DE1" w:rsidRPr="00445947" w:rsidRDefault="005E0DE1" w:rsidP="005E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13361</w:t>
            </w:r>
          </w:p>
        </w:tc>
      </w:tr>
      <w:tr w:rsidR="00281C76" w:rsidRPr="0096017F" w14:paraId="10F5D85E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823BE07" w14:textId="662FCB24" w:rsidR="00281C76" w:rsidRPr="00445947" w:rsidRDefault="00281C76" w:rsidP="00281C7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sin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5E3DCB1D" w14:textId="1BF03C74" w:rsidR="00281C76" w:rsidRPr="00FC53D7" w:rsidRDefault="00281C76" w:rsidP="00281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017879">
              <w:rPr>
                <w:sz w:val="16"/>
                <w:szCs w:val="16"/>
                <w:lang w:val="en-US"/>
              </w:rPr>
              <w:t>Rcip</w:t>
            </w:r>
            <w:proofErr w:type="spellEnd"/>
            <w:r w:rsidRPr="00017879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N_RDim</w:t>
            </w:r>
            <w:proofErr w:type="spellEnd"/>
            <w:r w:rsidRPr="00017879">
              <w:rPr>
                <w:sz w:val="16"/>
                <w:szCs w:val="16"/>
                <w:lang w:val="en-US"/>
              </w:rPr>
              <w:t>-KM</w:t>
            </w:r>
          </w:p>
        </w:tc>
        <w:tc>
          <w:tcPr>
            <w:tcW w:w="673" w:type="dxa"/>
          </w:tcPr>
          <w:p w14:paraId="03A5F6B3" w14:textId="2641FEB2" w:rsidR="00281C76" w:rsidRPr="00445947" w:rsidRDefault="00281C76" w:rsidP="00281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n-US"/>
              </w:rPr>
              <w:t>25845</w:t>
            </w:r>
          </w:p>
        </w:tc>
      </w:tr>
      <w:tr w:rsidR="00231C26" w:rsidRPr="0096017F" w14:paraId="1EDB793D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7A4F7C" w14:textId="4A33A0BC" w:rsidR="00231C26" w:rsidRPr="005E665A" w:rsidRDefault="00231C26" w:rsidP="00231C26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sin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694830DF" w14:textId="4E703F85" w:rsidR="00231C26" w:rsidRPr="00FC53D7" w:rsidRDefault="00231C26" w:rsidP="00231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017879">
              <w:rPr>
                <w:sz w:val="16"/>
                <w:szCs w:val="16"/>
                <w:lang w:val="en-US"/>
              </w:rPr>
              <w:t>Rcip-N_RDim-GMix</w:t>
            </w:r>
            <w:proofErr w:type="spellEnd"/>
          </w:p>
        </w:tc>
        <w:tc>
          <w:tcPr>
            <w:tcW w:w="673" w:type="dxa"/>
          </w:tcPr>
          <w:p w14:paraId="1187B946" w14:textId="2E00740E" w:rsidR="00231C26" w:rsidRPr="00445947" w:rsidRDefault="00231C26" w:rsidP="00231C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n-US"/>
              </w:rPr>
              <w:t>25370</w:t>
            </w:r>
          </w:p>
        </w:tc>
      </w:tr>
      <w:tr w:rsidR="005D1C98" w:rsidRPr="0096017F" w14:paraId="368BE64E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4C6E596" w14:textId="7E45934B" w:rsidR="005D1C98" w:rsidRPr="005E665A" w:rsidRDefault="005D1C98" w:rsidP="005D1C9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recíproca, sin reducción de dimensionalidad y Agrupamiento jerárquico</w:t>
            </w:r>
          </w:p>
        </w:tc>
        <w:tc>
          <w:tcPr>
            <w:tcW w:w="992" w:type="dxa"/>
          </w:tcPr>
          <w:p w14:paraId="3D628FD2" w14:textId="21F77647" w:rsidR="005D1C98" w:rsidRPr="00FC53D7" w:rsidRDefault="005D1C98" w:rsidP="005D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017879">
              <w:rPr>
                <w:sz w:val="16"/>
                <w:szCs w:val="16"/>
                <w:lang w:val="en-US"/>
              </w:rPr>
              <w:t>Rcip-N_RDim-AJer</w:t>
            </w:r>
            <w:proofErr w:type="spellEnd"/>
          </w:p>
        </w:tc>
        <w:tc>
          <w:tcPr>
            <w:tcW w:w="673" w:type="dxa"/>
          </w:tcPr>
          <w:p w14:paraId="09344D73" w14:textId="6270F5F4" w:rsidR="005D1C98" w:rsidRPr="00445947" w:rsidRDefault="005D1C98" w:rsidP="005D1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n-US"/>
              </w:rPr>
              <w:t>24873</w:t>
            </w:r>
          </w:p>
        </w:tc>
      </w:tr>
      <w:tr w:rsidR="007735D8" w:rsidRPr="0096017F" w14:paraId="0749332D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00F1AA6" w14:textId="28E72A8C" w:rsidR="007735D8" w:rsidRPr="005E665A" w:rsidRDefault="007735D8" w:rsidP="007735D8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con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4E7E23C0" w14:textId="36831B63" w:rsidR="007735D8" w:rsidRPr="00FC53D7" w:rsidRDefault="007735D8" w:rsidP="0077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 w:rsidRPr="00017879">
              <w:rPr>
                <w:sz w:val="16"/>
                <w:szCs w:val="16"/>
                <w:lang w:val="en-US"/>
              </w:rPr>
              <w:t>Rcip</w:t>
            </w:r>
            <w:proofErr w:type="spellEnd"/>
            <w:r w:rsidRPr="00017879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S_RDim</w:t>
            </w:r>
            <w:proofErr w:type="spellEnd"/>
            <w:r w:rsidRPr="00017879">
              <w:rPr>
                <w:sz w:val="16"/>
                <w:szCs w:val="16"/>
                <w:lang w:val="en-US"/>
              </w:rPr>
              <w:t>-KM</w:t>
            </w:r>
          </w:p>
        </w:tc>
        <w:tc>
          <w:tcPr>
            <w:tcW w:w="673" w:type="dxa"/>
          </w:tcPr>
          <w:p w14:paraId="582E6799" w14:textId="22988CAD" w:rsidR="007735D8" w:rsidRPr="00445947" w:rsidRDefault="007735D8" w:rsidP="0077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n-US"/>
              </w:rPr>
              <w:t>24540</w:t>
            </w:r>
          </w:p>
        </w:tc>
      </w:tr>
      <w:tr w:rsidR="0043269F" w:rsidRPr="00FC0CEE" w14:paraId="6C28568F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E3CE99E" w14:textId="358D5EA1" w:rsidR="0043269F" w:rsidRPr="005E665A" w:rsidRDefault="0043269F" w:rsidP="0043269F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recíproca, con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Mixture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21DB0294" w14:textId="7C0782C3" w:rsidR="0043269F" w:rsidRPr="00FC53D7" w:rsidRDefault="0043269F" w:rsidP="0043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017879">
              <w:rPr>
                <w:sz w:val="16"/>
                <w:szCs w:val="16"/>
                <w:lang w:val="es-ES"/>
              </w:rPr>
              <w:t>Rcip-S_RDim-GMix</w:t>
            </w:r>
            <w:proofErr w:type="spellEnd"/>
          </w:p>
        </w:tc>
        <w:tc>
          <w:tcPr>
            <w:tcW w:w="673" w:type="dxa"/>
          </w:tcPr>
          <w:p w14:paraId="69FEB9BC" w14:textId="51598610" w:rsidR="0043269F" w:rsidRPr="00445947" w:rsidRDefault="0043269F" w:rsidP="00432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24288</w:t>
            </w:r>
          </w:p>
        </w:tc>
      </w:tr>
      <w:tr w:rsidR="00977A5F" w:rsidRPr="00FC0CEE" w14:paraId="54CB9479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28D900D" w14:textId="7CA3E75D" w:rsidR="00977A5F" w:rsidRPr="00445947" w:rsidRDefault="00977A5F" w:rsidP="00977A5F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recíproca, con reducción de dimensionalidad y Agrupamiento jerárquico</w:t>
            </w:r>
          </w:p>
        </w:tc>
        <w:tc>
          <w:tcPr>
            <w:tcW w:w="992" w:type="dxa"/>
          </w:tcPr>
          <w:p w14:paraId="6BDC3656" w14:textId="7A930E8C" w:rsidR="00977A5F" w:rsidRPr="00FC53D7" w:rsidRDefault="00977A5F" w:rsidP="00977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proofErr w:type="spellStart"/>
            <w:r w:rsidRPr="00017879">
              <w:rPr>
                <w:sz w:val="16"/>
                <w:szCs w:val="16"/>
                <w:lang w:val="es-ES"/>
              </w:rPr>
              <w:t>Rcip-S_RDim-AJer</w:t>
            </w:r>
            <w:proofErr w:type="spellEnd"/>
          </w:p>
        </w:tc>
        <w:tc>
          <w:tcPr>
            <w:tcW w:w="673" w:type="dxa"/>
          </w:tcPr>
          <w:p w14:paraId="7A1D657E" w14:textId="7278FD02" w:rsidR="00977A5F" w:rsidRPr="00445947" w:rsidRDefault="00977A5F" w:rsidP="00977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23402</w:t>
            </w:r>
          </w:p>
        </w:tc>
      </w:tr>
      <w:tr w:rsidR="003223A2" w:rsidRPr="00FC0CEE" w14:paraId="16C70663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10BCFFC" w14:textId="66A195B9" w:rsidR="003223A2" w:rsidRPr="00445947" w:rsidRDefault="003223A2" w:rsidP="003223A2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sin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5D36AAD8" w14:textId="26F7CDA9" w:rsidR="003223A2" w:rsidRPr="00FC53D7" w:rsidRDefault="003223A2" w:rsidP="00322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N_G-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1545186F" w14:textId="268F36D4" w:rsidR="003223A2" w:rsidRPr="00445947" w:rsidRDefault="003223A2" w:rsidP="00322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46825</w:t>
            </w:r>
          </w:p>
        </w:tc>
      </w:tr>
      <w:tr w:rsidR="00DC73A9" w:rsidRPr="00FC0CEE" w14:paraId="17568446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C4CAFF2" w14:textId="72A0FEA1" w:rsidR="00DC73A9" w:rsidRPr="00445947" w:rsidRDefault="00DC73A9" w:rsidP="00DC73A9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sin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Mixture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m.</w:t>
            </w:r>
          </w:p>
        </w:tc>
        <w:tc>
          <w:tcPr>
            <w:tcW w:w="992" w:type="dxa"/>
          </w:tcPr>
          <w:p w14:paraId="5506C8A7" w14:textId="5C6291D9" w:rsidR="00DC73A9" w:rsidRPr="00017879" w:rsidRDefault="00DC73A9" w:rsidP="00DC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7879">
              <w:rPr>
                <w:sz w:val="16"/>
                <w:szCs w:val="16"/>
                <w:lang w:val="en-US"/>
              </w:rPr>
              <w:t>N_G-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N_RDim</w:t>
            </w:r>
            <w:proofErr w:type="spellEnd"/>
            <w:r w:rsidRPr="00017879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GMix</w:t>
            </w:r>
            <w:proofErr w:type="spellEnd"/>
          </w:p>
        </w:tc>
        <w:tc>
          <w:tcPr>
            <w:tcW w:w="673" w:type="dxa"/>
          </w:tcPr>
          <w:p w14:paraId="004CA4AF" w14:textId="5F373BA7" w:rsidR="00DC73A9" w:rsidRPr="00445947" w:rsidRDefault="00DC73A9" w:rsidP="00DC7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59793</w:t>
            </w:r>
          </w:p>
        </w:tc>
      </w:tr>
      <w:tr w:rsidR="00F03CCB" w:rsidRPr="00FC0CEE" w14:paraId="12457A8E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D1D3BD5" w14:textId="6997ACCB" w:rsidR="00F03CCB" w:rsidRPr="00445947" w:rsidRDefault="00F03CCB" w:rsidP="00F03CCB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Sin transformación, sin reducción de dimensionalidad y Agrupamiento jerárquico</w:t>
            </w:r>
          </w:p>
        </w:tc>
        <w:tc>
          <w:tcPr>
            <w:tcW w:w="992" w:type="dxa"/>
          </w:tcPr>
          <w:p w14:paraId="158D50C0" w14:textId="0B259BB7" w:rsidR="00F03CCB" w:rsidRPr="00FC53D7" w:rsidRDefault="00F03CCB" w:rsidP="00F0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N_G-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695F90DE" w14:textId="4A24E729" w:rsidR="00F03CCB" w:rsidRPr="00445947" w:rsidRDefault="00F03CCB" w:rsidP="00F03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98258</w:t>
            </w:r>
          </w:p>
        </w:tc>
      </w:tr>
      <w:tr w:rsidR="00E046D2" w:rsidRPr="00FC0CEE" w14:paraId="6BBF4028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E7B4E44" w14:textId="09EE07C0" w:rsidR="00E046D2" w:rsidRPr="00445947" w:rsidRDefault="00E046D2" w:rsidP="00E046D2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con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2B762E6B" w14:textId="01459411" w:rsidR="00E046D2" w:rsidRPr="00FC53D7" w:rsidRDefault="00E046D2" w:rsidP="00E04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17879">
              <w:rPr>
                <w:sz w:val="16"/>
                <w:szCs w:val="16"/>
                <w:lang w:val="es-ES"/>
              </w:rPr>
              <w:t>N_G-</w:t>
            </w:r>
            <w:proofErr w:type="spellStart"/>
            <w:r w:rsidRPr="00017879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017879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6FDF7CAF" w14:textId="04C4F19B" w:rsidR="00E046D2" w:rsidRPr="00445947" w:rsidRDefault="00E046D2" w:rsidP="00E04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45552</w:t>
            </w:r>
          </w:p>
        </w:tc>
      </w:tr>
      <w:tr w:rsidR="00011589" w:rsidRPr="00FC0CEE" w14:paraId="4E16A861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0D1EAB" w14:textId="33E1AD58" w:rsidR="00011589" w:rsidRPr="00445947" w:rsidRDefault="00011589" w:rsidP="00011589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Sin transformación, con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  <w:vAlign w:val="center"/>
          </w:tcPr>
          <w:p w14:paraId="495E3B65" w14:textId="2662B953" w:rsidR="00011589" w:rsidRPr="00017879" w:rsidRDefault="00011589" w:rsidP="00011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7879">
              <w:rPr>
                <w:sz w:val="16"/>
                <w:szCs w:val="16"/>
                <w:lang w:val="en-US"/>
              </w:rPr>
              <w:t>N_G-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S_RDim</w:t>
            </w:r>
            <w:proofErr w:type="spellEnd"/>
            <w:r w:rsidRPr="00017879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GMix</w:t>
            </w:r>
            <w:proofErr w:type="spellEnd"/>
          </w:p>
        </w:tc>
        <w:tc>
          <w:tcPr>
            <w:tcW w:w="673" w:type="dxa"/>
          </w:tcPr>
          <w:p w14:paraId="3F197127" w14:textId="12757565" w:rsidR="00011589" w:rsidRPr="00445947" w:rsidRDefault="00011589" w:rsidP="00011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59599</w:t>
            </w:r>
          </w:p>
        </w:tc>
      </w:tr>
      <w:tr w:rsidR="00A41E60" w:rsidRPr="00FC0CEE" w14:paraId="4741FBE5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6466874" w14:textId="0451EBF5" w:rsidR="00A41E60" w:rsidRPr="00445947" w:rsidRDefault="00A41E60" w:rsidP="00A41E6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Sin transformación, con reducción de dimensionalidad y Agrupamiento jerárquico</w:t>
            </w:r>
          </w:p>
        </w:tc>
        <w:tc>
          <w:tcPr>
            <w:tcW w:w="992" w:type="dxa"/>
          </w:tcPr>
          <w:p w14:paraId="66221476" w14:textId="6897D30A" w:rsidR="00A41E60" w:rsidRPr="00017879" w:rsidRDefault="00A41E60" w:rsidP="00A4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017879">
              <w:rPr>
                <w:sz w:val="16"/>
                <w:szCs w:val="16"/>
                <w:lang w:val="en-US"/>
              </w:rPr>
              <w:t>N_G-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S_RDim</w:t>
            </w:r>
            <w:proofErr w:type="spellEnd"/>
            <w:r w:rsidRPr="00017879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017879">
              <w:rPr>
                <w:sz w:val="16"/>
                <w:szCs w:val="16"/>
                <w:lang w:val="en-US"/>
              </w:rPr>
              <w:t>AJer</w:t>
            </w:r>
            <w:proofErr w:type="spellEnd"/>
          </w:p>
        </w:tc>
        <w:tc>
          <w:tcPr>
            <w:tcW w:w="673" w:type="dxa"/>
          </w:tcPr>
          <w:p w14:paraId="4477E967" w14:textId="3F254C01" w:rsidR="00A41E60" w:rsidRPr="00445947" w:rsidRDefault="00A41E60" w:rsidP="00A41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47963</w:t>
            </w:r>
          </w:p>
        </w:tc>
      </w:tr>
      <w:tr w:rsidR="005F6FA3" w:rsidRPr="00FC0CEE" w14:paraId="239D7DBD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969541C" w14:textId="1296B38B" w:rsidR="005F6FA3" w:rsidRPr="00445947" w:rsidRDefault="005F6FA3" w:rsidP="005F6FA3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sin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68CCA0CB" w14:textId="2E2D8013" w:rsidR="005F6FA3" w:rsidRPr="00FC53D7" w:rsidRDefault="005F6FA3" w:rsidP="005F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5E582A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5E582A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0D4177CC" w14:textId="14E19191" w:rsidR="005F6FA3" w:rsidRPr="00445947" w:rsidRDefault="005F6FA3" w:rsidP="005F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43177</w:t>
            </w:r>
          </w:p>
        </w:tc>
      </w:tr>
      <w:tr w:rsidR="005F6FA3" w:rsidRPr="00FC0CEE" w14:paraId="04898B03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BED9113" w14:textId="6FA90496" w:rsidR="005F6FA3" w:rsidRPr="00445947" w:rsidRDefault="00D134A5" w:rsidP="005F6FA3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sin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13E388CE" w14:textId="42FD27B0" w:rsidR="005F6FA3" w:rsidRPr="00FC53D7" w:rsidRDefault="005F6FA3" w:rsidP="005F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5E582A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5E582A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1B0406E7" w14:textId="2C9A1AEE" w:rsidR="005F6FA3" w:rsidRPr="00445947" w:rsidRDefault="005F6FA3" w:rsidP="005F6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45944</w:t>
            </w:r>
          </w:p>
        </w:tc>
      </w:tr>
      <w:tr w:rsidR="005F6FA3" w:rsidRPr="00FC0CEE" w14:paraId="41595959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A6A352" w14:textId="58D2A3E5" w:rsidR="005F6FA3" w:rsidRPr="00445947" w:rsidRDefault="00BA33F2" w:rsidP="005F6FA3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Transformación de raíz, sin reducción de dimensionalidad y Agrupamiento jerárquico</w:t>
            </w:r>
          </w:p>
        </w:tc>
        <w:tc>
          <w:tcPr>
            <w:tcW w:w="992" w:type="dxa"/>
          </w:tcPr>
          <w:p w14:paraId="32D4413B" w14:textId="4D82919B" w:rsidR="005F6FA3" w:rsidRPr="00FC53D7" w:rsidRDefault="005F6FA3" w:rsidP="005F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5E582A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N_RDim</w:t>
            </w:r>
            <w:proofErr w:type="spellEnd"/>
            <w:r w:rsidRPr="005E582A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13D73001" w14:textId="2F07D93B" w:rsidR="005F6FA3" w:rsidRPr="00445947" w:rsidRDefault="005F6FA3" w:rsidP="005F6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42991</w:t>
            </w:r>
          </w:p>
        </w:tc>
      </w:tr>
      <w:tr w:rsidR="00260429" w:rsidRPr="00FC0CEE" w14:paraId="115D3D9C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BC59402" w14:textId="3BCDEC48" w:rsidR="00260429" w:rsidRPr="00445947" w:rsidRDefault="00260429" w:rsidP="00260429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con reducción de dimensionalidad y </w:t>
            </w:r>
            <w:proofErr w:type="spellStart"/>
            <w:r w:rsidRPr="002A5116">
              <w:rPr>
                <w:i/>
                <w:iCs/>
                <w:sz w:val="16"/>
                <w:szCs w:val="16"/>
                <w:lang w:val="es-ES"/>
              </w:rPr>
              <w:t>KMeans</w:t>
            </w:r>
            <w:proofErr w:type="spellEnd"/>
          </w:p>
        </w:tc>
        <w:tc>
          <w:tcPr>
            <w:tcW w:w="992" w:type="dxa"/>
          </w:tcPr>
          <w:p w14:paraId="05CBE10E" w14:textId="5A1CD846" w:rsidR="00260429" w:rsidRPr="00FC53D7" w:rsidRDefault="00260429" w:rsidP="0026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5E582A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5E582A">
              <w:rPr>
                <w:sz w:val="16"/>
                <w:szCs w:val="16"/>
                <w:lang w:val="es-ES"/>
              </w:rPr>
              <w:t>-KM</w:t>
            </w:r>
          </w:p>
        </w:tc>
        <w:tc>
          <w:tcPr>
            <w:tcW w:w="673" w:type="dxa"/>
          </w:tcPr>
          <w:p w14:paraId="79857EC5" w14:textId="5B256BD2" w:rsidR="00260429" w:rsidRPr="00445947" w:rsidRDefault="00260429" w:rsidP="0026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42467</w:t>
            </w:r>
          </w:p>
        </w:tc>
      </w:tr>
      <w:tr w:rsidR="00FC2FBE" w:rsidRPr="00FC0CEE" w14:paraId="4BF50D32" w14:textId="77777777" w:rsidTr="0001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1114ED5" w14:textId="371E9D08" w:rsidR="00FC2FBE" w:rsidRPr="00445947" w:rsidRDefault="00FC2FBE" w:rsidP="00FC2FBE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Transformación de raíz, con reducción de dimensionalidad y </w:t>
            </w:r>
            <w:r w:rsidRPr="002A5116">
              <w:rPr>
                <w:i/>
                <w:iCs/>
                <w:sz w:val="16"/>
                <w:szCs w:val="16"/>
                <w:lang w:val="es-ES"/>
              </w:rPr>
              <w:t>Gaussian Mixture m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992" w:type="dxa"/>
          </w:tcPr>
          <w:p w14:paraId="500A0DF4" w14:textId="7D5470C1" w:rsidR="00FC2FBE" w:rsidRPr="00FC53D7" w:rsidRDefault="00FC2FBE" w:rsidP="00FC2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5E582A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5E582A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GMix</w:t>
            </w:r>
            <w:proofErr w:type="spellEnd"/>
          </w:p>
        </w:tc>
        <w:tc>
          <w:tcPr>
            <w:tcW w:w="673" w:type="dxa"/>
          </w:tcPr>
          <w:p w14:paraId="2CC63BE8" w14:textId="45A64AC1" w:rsidR="00FC2FBE" w:rsidRPr="00445947" w:rsidRDefault="00FC2FBE" w:rsidP="00FC2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46363</w:t>
            </w:r>
          </w:p>
        </w:tc>
      </w:tr>
      <w:tr w:rsidR="002F64D7" w:rsidRPr="00FC0CEE" w14:paraId="5DAC5560" w14:textId="77777777" w:rsidTr="00017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3080FCF" w14:textId="26B989BB" w:rsidR="002F64D7" w:rsidRPr="002F64D7" w:rsidRDefault="002F64D7" w:rsidP="002F64D7">
            <w:pPr>
              <w:jc w:val="center"/>
              <w:rPr>
                <w:sz w:val="16"/>
                <w:szCs w:val="16"/>
                <w:u w:val="single"/>
                <w:lang w:val="es-ES"/>
              </w:rPr>
            </w:pPr>
            <w:r w:rsidRPr="002F64D7">
              <w:rPr>
                <w:sz w:val="16"/>
                <w:szCs w:val="16"/>
                <w:u w:val="single"/>
                <w:lang w:val="es-ES"/>
              </w:rPr>
              <w:t>Transformación de raíz, con reducción de dimensionalidad y Agrupamiento jerárquico</w:t>
            </w:r>
          </w:p>
        </w:tc>
        <w:tc>
          <w:tcPr>
            <w:tcW w:w="992" w:type="dxa"/>
          </w:tcPr>
          <w:p w14:paraId="3753271B" w14:textId="2B3196A7" w:rsidR="002F64D7" w:rsidRPr="00FC53D7" w:rsidRDefault="002F64D7" w:rsidP="002F6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5E582A">
              <w:rPr>
                <w:sz w:val="16"/>
                <w:szCs w:val="16"/>
                <w:lang w:val="es-ES"/>
              </w:rPr>
              <w:t>SQRT-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S_RDim</w:t>
            </w:r>
            <w:proofErr w:type="spellEnd"/>
            <w:r w:rsidRPr="005E582A">
              <w:rPr>
                <w:sz w:val="16"/>
                <w:szCs w:val="16"/>
                <w:lang w:val="es-ES"/>
              </w:rPr>
              <w:t>-</w:t>
            </w:r>
            <w:proofErr w:type="spellStart"/>
            <w:r w:rsidRPr="005E582A">
              <w:rPr>
                <w:sz w:val="16"/>
                <w:szCs w:val="16"/>
                <w:lang w:val="es-ES"/>
              </w:rPr>
              <w:t>AJer</w:t>
            </w:r>
            <w:proofErr w:type="spellEnd"/>
          </w:p>
        </w:tc>
        <w:tc>
          <w:tcPr>
            <w:tcW w:w="673" w:type="dxa"/>
          </w:tcPr>
          <w:p w14:paraId="0C100569" w14:textId="178EA46F" w:rsidR="002F64D7" w:rsidRPr="00BE32F1" w:rsidRDefault="002F64D7" w:rsidP="002F6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u w:val="single"/>
                <w:lang w:val="es-ES"/>
              </w:rPr>
            </w:pPr>
            <w:r w:rsidRPr="00445947">
              <w:rPr>
                <w:sz w:val="16"/>
                <w:szCs w:val="16"/>
                <w:lang w:val="es-ES"/>
              </w:rPr>
              <w:t>0.</w:t>
            </w:r>
            <w:r>
              <w:t xml:space="preserve"> </w:t>
            </w:r>
            <w:r w:rsidRPr="005E582A">
              <w:rPr>
                <w:sz w:val="16"/>
                <w:szCs w:val="16"/>
                <w:lang w:val="es-ES"/>
              </w:rPr>
              <w:t>40705</w:t>
            </w:r>
          </w:p>
        </w:tc>
      </w:tr>
    </w:tbl>
    <w:p w14:paraId="43A7F3BC" w14:textId="119F1D3A" w:rsidR="000B312E" w:rsidRPr="006E3940" w:rsidRDefault="000B312E" w:rsidP="00476F88">
      <w:pPr>
        <w:pStyle w:val="Ttulo1"/>
        <w:numPr>
          <w:ilvl w:val="0"/>
          <w:numId w:val="0"/>
        </w:numPr>
        <w:rPr>
          <w:sz w:val="22"/>
          <w:lang w:val="es-ES"/>
        </w:rPr>
      </w:pPr>
    </w:p>
    <w:sectPr w:rsidR="000B312E" w:rsidRPr="006E3940" w:rsidSect="00306D59">
      <w:type w:val="continuous"/>
      <w:pgSz w:w="11906" w:h="16838" w:code="9"/>
      <w:pgMar w:top="1134" w:right="851" w:bottom="1418" w:left="851" w:header="720" w:footer="720" w:gutter="284"/>
      <w:cols w:num="2" w:space="56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197C" w14:textId="77777777" w:rsidR="004D444C" w:rsidRDefault="004D444C" w:rsidP="00A00D07">
      <w:r>
        <w:separator/>
      </w:r>
    </w:p>
  </w:endnote>
  <w:endnote w:type="continuationSeparator" w:id="0">
    <w:p w14:paraId="601D14F8" w14:textId="77777777" w:rsidR="004D444C" w:rsidRDefault="004D444C" w:rsidP="00A0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392E" w14:textId="77777777" w:rsidR="001014EB" w:rsidRDefault="001014EB" w:rsidP="00F6590C">
    <w:pPr>
      <w:pStyle w:val="Piedepgina"/>
      <w:tabs>
        <w:tab w:val="clear" w:pos="4252"/>
        <w:tab w:val="clear" w:pos="8504"/>
        <w:tab w:val="right" w:pos="992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2178" w14:textId="77777777" w:rsidR="001014EB" w:rsidRDefault="001014EB" w:rsidP="00F6590C">
    <w:pPr>
      <w:pStyle w:val="Piedepgina"/>
      <w:tabs>
        <w:tab w:val="clear" w:pos="4252"/>
        <w:tab w:val="clear" w:pos="8504"/>
        <w:tab w:val="right" w:pos="992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812B" w14:textId="77777777" w:rsidR="001014EB" w:rsidRPr="00B95E96" w:rsidRDefault="001014EB" w:rsidP="00E73113">
    <w:pPr>
      <w:pStyle w:val="Piedepgina"/>
      <w:tabs>
        <w:tab w:val="clear" w:pos="8504"/>
        <w:tab w:val="right" w:pos="9900"/>
      </w:tabs>
      <w:rPr>
        <w:sz w:val="20"/>
      </w:rPr>
    </w:pPr>
    <w:r>
      <w:rPr>
        <w:lang w:val="es-ES"/>
      </w:rPr>
      <w:t xml:space="preserve">Libro de actas del </w:t>
    </w:r>
    <w:r w:rsidRPr="00385C6F">
      <w:rPr>
        <w:lang w:val="es-ES"/>
      </w:rPr>
      <w:t xml:space="preserve">XXIII Congreso Anual de la Sociedad Española de Ingeniería </w:t>
    </w:r>
    <w:proofErr w:type="gramStart"/>
    <w:r w:rsidRPr="00385C6F">
      <w:rPr>
        <w:lang w:val="es-ES"/>
      </w:rPr>
      <w:t xml:space="preserve">Biomédica </w:t>
    </w:r>
    <w:r>
      <w:rPr>
        <w:lang w:val="es-ES"/>
      </w:rPr>
      <w:t xml:space="preserve"> (</w:t>
    </w:r>
    <w:proofErr w:type="gramEnd"/>
    <w:r>
      <w:rPr>
        <w:lang w:val="es-ES"/>
      </w:rPr>
      <w:t xml:space="preserve">ISBN: </w:t>
    </w:r>
    <w:proofErr w:type="spellStart"/>
    <w:r>
      <w:rPr>
        <w:lang w:val="es-ES"/>
      </w:rPr>
      <w:t>xxxx</w:t>
    </w:r>
    <w:proofErr w:type="spellEnd"/>
    <w:r>
      <w:rPr>
        <w:lang w:val="es-ES"/>
      </w:rPr>
      <w:t>)</w:t>
    </w:r>
    <w:r>
      <w:rPr>
        <w:lang w:val="es-ES"/>
      </w:rPr>
      <w:tab/>
    </w:r>
    <w:r w:rsidRPr="00B95E96">
      <w:rPr>
        <w:rStyle w:val="Nmerodepgina"/>
      </w:rPr>
      <w:fldChar w:fldCharType="begin"/>
    </w:r>
    <w:r w:rsidRPr="00B95E96">
      <w:rPr>
        <w:rStyle w:val="Nmerodepgina"/>
      </w:rPr>
      <w:instrText xml:space="preserve"> PAGE </w:instrText>
    </w:r>
    <w:r w:rsidRPr="00B95E96">
      <w:rPr>
        <w:rStyle w:val="Nmerodepgina"/>
      </w:rPr>
      <w:fldChar w:fldCharType="separate"/>
    </w:r>
    <w:r>
      <w:rPr>
        <w:rStyle w:val="Nmerodepgina"/>
        <w:noProof/>
      </w:rPr>
      <w:t>1</w:t>
    </w:r>
    <w:r w:rsidRPr="00B95E96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1A26" w14:textId="77777777" w:rsidR="004D444C" w:rsidRDefault="004D444C" w:rsidP="00E521C1">
      <w:pPr>
        <w:jc w:val="left"/>
      </w:pPr>
      <w:r>
        <w:separator/>
      </w:r>
    </w:p>
  </w:footnote>
  <w:footnote w:type="continuationSeparator" w:id="0">
    <w:p w14:paraId="27229F26" w14:textId="77777777" w:rsidR="004D444C" w:rsidRDefault="004D444C" w:rsidP="00A00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C74F" w14:textId="77777777" w:rsidR="001014EB" w:rsidRPr="00385C6F" w:rsidRDefault="001014EB" w:rsidP="00385C6F">
    <w:pPr>
      <w:pStyle w:val="Encabezado"/>
      <w:tabs>
        <w:tab w:val="clear" w:pos="4252"/>
        <w:tab w:val="clear" w:pos="8504"/>
        <w:tab w:val="right" w:pos="9800"/>
      </w:tabs>
      <w:rPr>
        <w:sz w:val="16"/>
        <w:szCs w:val="16"/>
        <w:lang w:val="es-ES"/>
      </w:rPr>
    </w:pPr>
    <w:r w:rsidRPr="00385C6F">
      <w:rPr>
        <w:sz w:val="16"/>
        <w:szCs w:val="16"/>
      </w:rPr>
      <w:tab/>
    </w:r>
    <w:r w:rsidRPr="00385C6F">
      <w:rPr>
        <w:sz w:val="16"/>
        <w:szCs w:val="16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CCD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000001"/>
    <w:multiLevelType w:val="multilevel"/>
    <w:tmpl w:val="000000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130C0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0000003"/>
    <w:multiLevelType w:val="singleLevel"/>
    <w:tmpl w:val="24B0CD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7143923"/>
    <w:multiLevelType w:val="hybridMultilevel"/>
    <w:tmpl w:val="43F4461E"/>
    <w:lvl w:ilvl="0" w:tplc="2D8EFC3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4779D"/>
    <w:multiLevelType w:val="singleLevel"/>
    <w:tmpl w:val="40046D04"/>
    <w:lvl w:ilvl="0">
      <w:start w:val="1"/>
      <w:numFmt w:val="bullet"/>
      <w:pStyle w:val="ListaVietas-CASEI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CA40FD"/>
    <w:multiLevelType w:val="singleLevel"/>
    <w:tmpl w:val="00368D66"/>
    <w:lvl w:ilvl="0">
      <w:start w:val="1"/>
      <w:numFmt w:val="decimal"/>
      <w:lvlText w:val="Algoritmo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7" w15:restartNumberingAfterBreak="0">
    <w:nsid w:val="0A150242"/>
    <w:multiLevelType w:val="singleLevel"/>
    <w:tmpl w:val="AFA26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73434D"/>
    <w:multiLevelType w:val="hybridMultilevel"/>
    <w:tmpl w:val="D6368274"/>
    <w:lvl w:ilvl="0" w:tplc="5AFAC406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E971C1"/>
    <w:multiLevelType w:val="hybridMultilevel"/>
    <w:tmpl w:val="7804D2D8"/>
    <w:lvl w:ilvl="0" w:tplc="91A881E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D71F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EA711BB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33447D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43B35AE"/>
    <w:multiLevelType w:val="multilevel"/>
    <w:tmpl w:val="237A4966"/>
    <w:lvl w:ilvl="0">
      <w:start w:val="1"/>
      <w:numFmt w:val="decimal"/>
      <w:pStyle w:val="Referenciascontinuacin-CASEIB"/>
      <w:lvlText w:val="[%1]"/>
      <w:lvlJc w:val="left"/>
      <w:pPr>
        <w:tabs>
          <w:tab w:val="num" w:pos="357"/>
        </w:tabs>
        <w:ind w:left="357" w:hanging="357"/>
      </w:pPr>
      <w:rPr>
        <w:rFonts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14" w15:restartNumberingAfterBreak="0">
    <w:nsid w:val="24E92B89"/>
    <w:multiLevelType w:val="multilevel"/>
    <w:tmpl w:val="041874C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7896F4A"/>
    <w:multiLevelType w:val="singleLevel"/>
    <w:tmpl w:val="99FC0130"/>
    <w:lvl w:ilvl="0">
      <w:start w:val="1"/>
      <w:numFmt w:val="decimal"/>
      <w:lvlText w:val="Tabla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6" w15:restartNumberingAfterBreak="0">
    <w:nsid w:val="29F1302C"/>
    <w:multiLevelType w:val="hybridMultilevel"/>
    <w:tmpl w:val="A2E8067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8795B"/>
    <w:multiLevelType w:val="multilevel"/>
    <w:tmpl w:val="041874C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7FD179B"/>
    <w:multiLevelType w:val="singleLevel"/>
    <w:tmpl w:val="94CE2A5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9" w15:restartNumberingAfterBreak="0">
    <w:nsid w:val="4FB87CD6"/>
    <w:multiLevelType w:val="hybridMultilevel"/>
    <w:tmpl w:val="C65A00D0"/>
    <w:lvl w:ilvl="0" w:tplc="441AE9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35416"/>
    <w:multiLevelType w:val="singleLevel"/>
    <w:tmpl w:val="17DCB020"/>
    <w:lvl w:ilvl="0">
      <w:start w:val="1"/>
      <w:numFmt w:val="decimal"/>
      <w:pStyle w:val="Figurapie-CASEIB"/>
      <w:lvlText w:val="Figura 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caps w:val="0"/>
        <w:strike w:val="0"/>
        <w:dstrike w:val="0"/>
        <w:vanish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2B777CB"/>
    <w:multiLevelType w:val="multilevel"/>
    <w:tmpl w:val="D15C5CF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3675DD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494731F"/>
    <w:multiLevelType w:val="multilevel"/>
    <w:tmpl w:val="AAA4E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1191" w:hanging="1191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CA5017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F325641"/>
    <w:multiLevelType w:val="hybridMultilevel"/>
    <w:tmpl w:val="699C1568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C0456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7003B5B"/>
    <w:multiLevelType w:val="multilevel"/>
    <w:tmpl w:val="385A247C"/>
    <w:lvl w:ilvl="0">
      <w:start w:val="1"/>
      <w:numFmt w:val="decimal"/>
      <w:lvlText w:val="Tabla %1.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8C1736"/>
    <w:multiLevelType w:val="hybridMultilevel"/>
    <w:tmpl w:val="87903BA2"/>
    <w:lvl w:ilvl="0" w:tplc="7F125692">
      <w:start w:val="1"/>
      <w:numFmt w:val="decimal"/>
      <w:pStyle w:val="Tablapie-CASEIB"/>
      <w:lvlText w:val="Tabla 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B23FC8"/>
    <w:multiLevelType w:val="multilevel"/>
    <w:tmpl w:val="9D2A03D2"/>
    <w:lvl w:ilvl="0">
      <w:start w:val="1"/>
      <w:numFmt w:val="decimal"/>
      <w:pStyle w:val="ListaNumerada-CASEIB"/>
      <w:lvlText w:val="%1."/>
      <w:lvlJc w:val="left"/>
      <w:pPr>
        <w:tabs>
          <w:tab w:val="num" w:pos="357"/>
        </w:tabs>
        <w:ind w:left="357" w:hanging="215"/>
      </w:pPr>
      <w:rPr>
        <w:rFonts w:hint="default"/>
        <w:b w:val="0"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794" w:hanging="794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1191" w:hanging="1191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2041" w:hanging="2041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0" w15:restartNumberingAfterBreak="0">
    <w:nsid w:val="7EBB1303"/>
    <w:multiLevelType w:val="multilevel"/>
    <w:tmpl w:val="540A5D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30"/>
  </w:num>
  <w:num w:numId="7">
    <w:abstractNumId w:val="23"/>
  </w:num>
  <w:num w:numId="8">
    <w:abstractNumId w:val="13"/>
  </w:num>
  <w:num w:numId="9">
    <w:abstractNumId w:val="15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20"/>
  </w:num>
  <w:num w:numId="16">
    <w:abstractNumId w:val="24"/>
  </w:num>
  <w:num w:numId="17">
    <w:abstractNumId w:val="11"/>
  </w:num>
  <w:num w:numId="18">
    <w:abstractNumId w:val="10"/>
  </w:num>
  <w:num w:numId="19">
    <w:abstractNumId w:val="26"/>
  </w:num>
  <w:num w:numId="20">
    <w:abstractNumId w:val="22"/>
  </w:num>
  <w:num w:numId="21">
    <w:abstractNumId w:val="8"/>
  </w:num>
  <w:num w:numId="22">
    <w:abstractNumId w:val="7"/>
  </w:num>
  <w:num w:numId="23">
    <w:abstractNumId w:val="28"/>
  </w:num>
  <w:num w:numId="24">
    <w:abstractNumId w:val="27"/>
  </w:num>
  <w:num w:numId="25">
    <w:abstractNumId w:val="17"/>
  </w:num>
  <w:num w:numId="26">
    <w:abstractNumId w:val="21"/>
  </w:num>
  <w:num w:numId="27">
    <w:abstractNumId w:val="14"/>
  </w:num>
  <w:num w:numId="28">
    <w:abstractNumId w:val="0"/>
  </w:num>
  <w:num w:numId="29">
    <w:abstractNumId w:val="16"/>
  </w:num>
  <w:num w:numId="30">
    <w:abstractNumId w:val="19"/>
  </w:num>
  <w:num w:numId="31">
    <w:abstractNumId w:val="4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F6"/>
    <w:rsid w:val="00005E19"/>
    <w:rsid w:val="00011589"/>
    <w:rsid w:val="000160A9"/>
    <w:rsid w:val="00017879"/>
    <w:rsid w:val="00024A31"/>
    <w:rsid w:val="00024B5C"/>
    <w:rsid w:val="000269DA"/>
    <w:rsid w:val="0002715A"/>
    <w:rsid w:val="000321BF"/>
    <w:rsid w:val="000340DE"/>
    <w:rsid w:val="00034AC2"/>
    <w:rsid w:val="0004483B"/>
    <w:rsid w:val="00045C2D"/>
    <w:rsid w:val="0005178A"/>
    <w:rsid w:val="000520F8"/>
    <w:rsid w:val="00054A11"/>
    <w:rsid w:val="00057FF8"/>
    <w:rsid w:val="00060174"/>
    <w:rsid w:val="00064BAC"/>
    <w:rsid w:val="0006643E"/>
    <w:rsid w:val="00067B6E"/>
    <w:rsid w:val="00070E8D"/>
    <w:rsid w:val="00072C93"/>
    <w:rsid w:val="00074B34"/>
    <w:rsid w:val="00080318"/>
    <w:rsid w:val="00081A70"/>
    <w:rsid w:val="000823D8"/>
    <w:rsid w:val="00086C96"/>
    <w:rsid w:val="00086D71"/>
    <w:rsid w:val="00094965"/>
    <w:rsid w:val="00095D11"/>
    <w:rsid w:val="00096022"/>
    <w:rsid w:val="000A4DB7"/>
    <w:rsid w:val="000B04F2"/>
    <w:rsid w:val="000B28EB"/>
    <w:rsid w:val="000B312E"/>
    <w:rsid w:val="000B3B7E"/>
    <w:rsid w:val="000B7997"/>
    <w:rsid w:val="000C524C"/>
    <w:rsid w:val="000C6AB4"/>
    <w:rsid w:val="000D2A7A"/>
    <w:rsid w:val="000D5BBA"/>
    <w:rsid w:val="000D7571"/>
    <w:rsid w:val="000D7FAC"/>
    <w:rsid w:val="000E05D4"/>
    <w:rsid w:val="000E089B"/>
    <w:rsid w:val="000E16F5"/>
    <w:rsid w:val="000E51E7"/>
    <w:rsid w:val="000E5796"/>
    <w:rsid w:val="000E58F3"/>
    <w:rsid w:val="000E67C1"/>
    <w:rsid w:val="001013F6"/>
    <w:rsid w:val="001014EB"/>
    <w:rsid w:val="001038A4"/>
    <w:rsid w:val="00106D45"/>
    <w:rsid w:val="00112D67"/>
    <w:rsid w:val="001241A7"/>
    <w:rsid w:val="0012671A"/>
    <w:rsid w:val="00130088"/>
    <w:rsid w:val="0013035A"/>
    <w:rsid w:val="001305F8"/>
    <w:rsid w:val="00132114"/>
    <w:rsid w:val="00133C3C"/>
    <w:rsid w:val="00136C13"/>
    <w:rsid w:val="00142CB4"/>
    <w:rsid w:val="00152C07"/>
    <w:rsid w:val="00154BEF"/>
    <w:rsid w:val="00156AAA"/>
    <w:rsid w:val="001601A1"/>
    <w:rsid w:val="00160F88"/>
    <w:rsid w:val="00162466"/>
    <w:rsid w:val="00163176"/>
    <w:rsid w:val="00165AD4"/>
    <w:rsid w:val="001814F4"/>
    <w:rsid w:val="00183215"/>
    <w:rsid w:val="00185EA6"/>
    <w:rsid w:val="00191BAF"/>
    <w:rsid w:val="00191D7D"/>
    <w:rsid w:val="00193726"/>
    <w:rsid w:val="00196557"/>
    <w:rsid w:val="001A7950"/>
    <w:rsid w:val="001B3027"/>
    <w:rsid w:val="001B4395"/>
    <w:rsid w:val="001B495F"/>
    <w:rsid w:val="001B70EC"/>
    <w:rsid w:val="001C0F7B"/>
    <w:rsid w:val="001C219E"/>
    <w:rsid w:val="001C260A"/>
    <w:rsid w:val="001C33F4"/>
    <w:rsid w:val="001C5E46"/>
    <w:rsid w:val="001D0C73"/>
    <w:rsid w:val="001D189F"/>
    <w:rsid w:val="001E33A7"/>
    <w:rsid w:val="001F092C"/>
    <w:rsid w:val="001F0C04"/>
    <w:rsid w:val="001F0DC7"/>
    <w:rsid w:val="001F207D"/>
    <w:rsid w:val="001F73BE"/>
    <w:rsid w:val="002054EC"/>
    <w:rsid w:val="00205689"/>
    <w:rsid w:val="002069D2"/>
    <w:rsid w:val="00213B49"/>
    <w:rsid w:val="00221CB2"/>
    <w:rsid w:val="00221F30"/>
    <w:rsid w:val="0022547C"/>
    <w:rsid w:val="00227817"/>
    <w:rsid w:val="00231C26"/>
    <w:rsid w:val="0023595A"/>
    <w:rsid w:val="00237296"/>
    <w:rsid w:val="00247E1F"/>
    <w:rsid w:val="00252873"/>
    <w:rsid w:val="00257455"/>
    <w:rsid w:val="00257FFA"/>
    <w:rsid w:val="00260429"/>
    <w:rsid w:val="00260CA9"/>
    <w:rsid w:val="002652E4"/>
    <w:rsid w:val="00267363"/>
    <w:rsid w:val="002708AE"/>
    <w:rsid w:val="0027372E"/>
    <w:rsid w:val="00280F99"/>
    <w:rsid w:val="00281C76"/>
    <w:rsid w:val="00282352"/>
    <w:rsid w:val="00283E42"/>
    <w:rsid w:val="002868FC"/>
    <w:rsid w:val="00287116"/>
    <w:rsid w:val="00291C4A"/>
    <w:rsid w:val="002A25E9"/>
    <w:rsid w:val="002A335E"/>
    <w:rsid w:val="002A5116"/>
    <w:rsid w:val="002A7E0B"/>
    <w:rsid w:val="002B11D1"/>
    <w:rsid w:val="002B1579"/>
    <w:rsid w:val="002B1859"/>
    <w:rsid w:val="002B234B"/>
    <w:rsid w:val="002B24D5"/>
    <w:rsid w:val="002B4005"/>
    <w:rsid w:val="002B4492"/>
    <w:rsid w:val="002B544E"/>
    <w:rsid w:val="002B581B"/>
    <w:rsid w:val="002B61CD"/>
    <w:rsid w:val="002C7E96"/>
    <w:rsid w:val="002D55A8"/>
    <w:rsid w:val="002E1ECC"/>
    <w:rsid w:val="002F4351"/>
    <w:rsid w:val="002F4DFD"/>
    <w:rsid w:val="002F52E9"/>
    <w:rsid w:val="002F5E44"/>
    <w:rsid w:val="002F64D7"/>
    <w:rsid w:val="003040AC"/>
    <w:rsid w:val="00306D59"/>
    <w:rsid w:val="00307603"/>
    <w:rsid w:val="00307DD3"/>
    <w:rsid w:val="0031004B"/>
    <w:rsid w:val="00310316"/>
    <w:rsid w:val="003121D7"/>
    <w:rsid w:val="003140A7"/>
    <w:rsid w:val="00314C52"/>
    <w:rsid w:val="00317664"/>
    <w:rsid w:val="003223A2"/>
    <w:rsid w:val="003229B0"/>
    <w:rsid w:val="00324399"/>
    <w:rsid w:val="00325EA2"/>
    <w:rsid w:val="0032769D"/>
    <w:rsid w:val="00327CB5"/>
    <w:rsid w:val="00327E74"/>
    <w:rsid w:val="0033347D"/>
    <w:rsid w:val="00333996"/>
    <w:rsid w:val="00337A40"/>
    <w:rsid w:val="00341975"/>
    <w:rsid w:val="00346673"/>
    <w:rsid w:val="00351B9C"/>
    <w:rsid w:val="00353AEF"/>
    <w:rsid w:val="00354ECB"/>
    <w:rsid w:val="003601F2"/>
    <w:rsid w:val="00362019"/>
    <w:rsid w:val="003621EA"/>
    <w:rsid w:val="00366295"/>
    <w:rsid w:val="003776BC"/>
    <w:rsid w:val="00381417"/>
    <w:rsid w:val="003841EF"/>
    <w:rsid w:val="0038527C"/>
    <w:rsid w:val="00385C6F"/>
    <w:rsid w:val="0038766B"/>
    <w:rsid w:val="003944FA"/>
    <w:rsid w:val="00395836"/>
    <w:rsid w:val="00397B00"/>
    <w:rsid w:val="00397F20"/>
    <w:rsid w:val="003A0F7A"/>
    <w:rsid w:val="003A2EDB"/>
    <w:rsid w:val="003A54C3"/>
    <w:rsid w:val="003A6F67"/>
    <w:rsid w:val="003B5CDC"/>
    <w:rsid w:val="003B5EBE"/>
    <w:rsid w:val="003B6862"/>
    <w:rsid w:val="003C1059"/>
    <w:rsid w:val="003C28DB"/>
    <w:rsid w:val="003C4C29"/>
    <w:rsid w:val="003C79E1"/>
    <w:rsid w:val="003D06AD"/>
    <w:rsid w:val="003D182B"/>
    <w:rsid w:val="003D3014"/>
    <w:rsid w:val="003D431F"/>
    <w:rsid w:val="003D5043"/>
    <w:rsid w:val="003D6DFD"/>
    <w:rsid w:val="003E057C"/>
    <w:rsid w:val="003E0898"/>
    <w:rsid w:val="003E1ED6"/>
    <w:rsid w:val="003E54A0"/>
    <w:rsid w:val="003E636E"/>
    <w:rsid w:val="003F208C"/>
    <w:rsid w:val="003F35FF"/>
    <w:rsid w:val="00400206"/>
    <w:rsid w:val="00400FFF"/>
    <w:rsid w:val="00402340"/>
    <w:rsid w:val="00407059"/>
    <w:rsid w:val="004110F4"/>
    <w:rsid w:val="00415F0C"/>
    <w:rsid w:val="004205C8"/>
    <w:rsid w:val="00421F35"/>
    <w:rsid w:val="00424F2E"/>
    <w:rsid w:val="0043072D"/>
    <w:rsid w:val="0043269F"/>
    <w:rsid w:val="00437877"/>
    <w:rsid w:val="004402FA"/>
    <w:rsid w:val="0044096E"/>
    <w:rsid w:val="00443AFB"/>
    <w:rsid w:val="00445947"/>
    <w:rsid w:val="00453274"/>
    <w:rsid w:val="004641D5"/>
    <w:rsid w:val="0046438A"/>
    <w:rsid w:val="00474A7C"/>
    <w:rsid w:val="00476DE5"/>
    <w:rsid w:val="00480AE3"/>
    <w:rsid w:val="00481E6A"/>
    <w:rsid w:val="00485E2C"/>
    <w:rsid w:val="00485E7A"/>
    <w:rsid w:val="00493799"/>
    <w:rsid w:val="00493AE5"/>
    <w:rsid w:val="004950AD"/>
    <w:rsid w:val="004A5B01"/>
    <w:rsid w:val="004B0B1F"/>
    <w:rsid w:val="004B313B"/>
    <w:rsid w:val="004B4E39"/>
    <w:rsid w:val="004B4FF0"/>
    <w:rsid w:val="004C16A0"/>
    <w:rsid w:val="004C2085"/>
    <w:rsid w:val="004C50C7"/>
    <w:rsid w:val="004C782A"/>
    <w:rsid w:val="004D0C83"/>
    <w:rsid w:val="004D386A"/>
    <w:rsid w:val="004D444C"/>
    <w:rsid w:val="004D50BE"/>
    <w:rsid w:val="004D5552"/>
    <w:rsid w:val="004D6EB0"/>
    <w:rsid w:val="004D6F20"/>
    <w:rsid w:val="004E4E4C"/>
    <w:rsid w:val="004F1E36"/>
    <w:rsid w:val="004F5C0B"/>
    <w:rsid w:val="005031C1"/>
    <w:rsid w:val="00504310"/>
    <w:rsid w:val="00504BBF"/>
    <w:rsid w:val="00507BF6"/>
    <w:rsid w:val="005106B6"/>
    <w:rsid w:val="00512A6E"/>
    <w:rsid w:val="00512C7A"/>
    <w:rsid w:val="00512D55"/>
    <w:rsid w:val="005131BD"/>
    <w:rsid w:val="0051397E"/>
    <w:rsid w:val="0051565A"/>
    <w:rsid w:val="00515E18"/>
    <w:rsid w:val="005167D8"/>
    <w:rsid w:val="0052264D"/>
    <w:rsid w:val="005238D2"/>
    <w:rsid w:val="005256C2"/>
    <w:rsid w:val="005301C9"/>
    <w:rsid w:val="0053467F"/>
    <w:rsid w:val="0053697B"/>
    <w:rsid w:val="00542029"/>
    <w:rsid w:val="00545E5B"/>
    <w:rsid w:val="00550449"/>
    <w:rsid w:val="005508EA"/>
    <w:rsid w:val="00553BD8"/>
    <w:rsid w:val="00560A4E"/>
    <w:rsid w:val="0056608F"/>
    <w:rsid w:val="005713FC"/>
    <w:rsid w:val="005801CD"/>
    <w:rsid w:val="0058085E"/>
    <w:rsid w:val="00580D52"/>
    <w:rsid w:val="00581715"/>
    <w:rsid w:val="00583D5F"/>
    <w:rsid w:val="00584470"/>
    <w:rsid w:val="005848EB"/>
    <w:rsid w:val="00586569"/>
    <w:rsid w:val="005926F4"/>
    <w:rsid w:val="005A1EAF"/>
    <w:rsid w:val="005A70D0"/>
    <w:rsid w:val="005A7DD5"/>
    <w:rsid w:val="005B12B0"/>
    <w:rsid w:val="005B37E1"/>
    <w:rsid w:val="005B4F22"/>
    <w:rsid w:val="005B64BB"/>
    <w:rsid w:val="005C1523"/>
    <w:rsid w:val="005D1C98"/>
    <w:rsid w:val="005D48D2"/>
    <w:rsid w:val="005E0DE1"/>
    <w:rsid w:val="005E3A32"/>
    <w:rsid w:val="005E3E86"/>
    <w:rsid w:val="005E582A"/>
    <w:rsid w:val="005E665A"/>
    <w:rsid w:val="005E7B68"/>
    <w:rsid w:val="005F1AE7"/>
    <w:rsid w:val="005F38F0"/>
    <w:rsid w:val="005F6FA3"/>
    <w:rsid w:val="0060337F"/>
    <w:rsid w:val="00603B9B"/>
    <w:rsid w:val="00605FA6"/>
    <w:rsid w:val="00606989"/>
    <w:rsid w:val="006074DF"/>
    <w:rsid w:val="00613294"/>
    <w:rsid w:val="00616D42"/>
    <w:rsid w:val="006216FD"/>
    <w:rsid w:val="00623359"/>
    <w:rsid w:val="0062335E"/>
    <w:rsid w:val="00623776"/>
    <w:rsid w:val="0062690B"/>
    <w:rsid w:val="00627B5E"/>
    <w:rsid w:val="0063032C"/>
    <w:rsid w:val="006351BF"/>
    <w:rsid w:val="006364E1"/>
    <w:rsid w:val="0064396F"/>
    <w:rsid w:val="006454B5"/>
    <w:rsid w:val="00645660"/>
    <w:rsid w:val="006561CB"/>
    <w:rsid w:val="0066231E"/>
    <w:rsid w:val="00663D99"/>
    <w:rsid w:val="006664AB"/>
    <w:rsid w:val="00672E77"/>
    <w:rsid w:val="006734AF"/>
    <w:rsid w:val="006770FA"/>
    <w:rsid w:val="00677770"/>
    <w:rsid w:val="00677C83"/>
    <w:rsid w:val="00682D68"/>
    <w:rsid w:val="0069022B"/>
    <w:rsid w:val="006906D5"/>
    <w:rsid w:val="006910D1"/>
    <w:rsid w:val="00696278"/>
    <w:rsid w:val="00696F6A"/>
    <w:rsid w:val="0069793C"/>
    <w:rsid w:val="006A3B91"/>
    <w:rsid w:val="006A7E6F"/>
    <w:rsid w:val="006B1785"/>
    <w:rsid w:val="006B1ABF"/>
    <w:rsid w:val="006C42B5"/>
    <w:rsid w:val="006C5804"/>
    <w:rsid w:val="006C6AEA"/>
    <w:rsid w:val="006D076F"/>
    <w:rsid w:val="006D456A"/>
    <w:rsid w:val="006D6F54"/>
    <w:rsid w:val="006E1102"/>
    <w:rsid w:val="006E38ED"/>
    <w:rsid w:val="006E3940"/>
    <w:rsid w:val="006E6A87"/>
    <w:rsid w:val="006F4574"/>
    <w:rsid w:val="006F4CE7"/>
    <w:rsid w:val="006F700E"/>
    <w:rsid w:val="006F7451"/>
    <w:rsid w:val="007066C7"/>
    <w:rsid w:val="00707028"/>
    <w:rsid w:val="00715123"/>
    <w:rsid w:val="00732781"/>
    <w:rsid w:val="00733F8C"/>
    <w:rsid w:val="00735610"/>
    <w:rsid w:val="007439DB"/>
    <w:rsid w:val="00744C1D"/>
    <w:rsid w:val="00745ED9"/>
    <w:rsid w:val="00746123"/>
    <w:rsid w:val="007523A3"/>
    <w:rsid w:val="00753E54"/>
    <w:rsid w:val="00756AC8"/>
    <w:rsid w:val="00756D67"/>
    <w:rsid w:val="00760CE8"/>
    <w:rsid w:val="00765BA3"/>
    <w:rsid w:val="00771428"/>
    <w:rsid w:val="007735D8"/>
    <w:rsid w:val="00774FD9"/>
    <w:rsid w:val="00775141"/>
    <w:rsid w:val="00777C46"/>
    <w:rsid w:val="00780E7D"/>
    <w:rsid w:val="007824C6"/>
    <w:rsid w:val="00782686"/>
    <w:rsid w:val="00785710"/>
    <w:rsid w:val="007933F7"/>
    <w:rsid w:val="007956BC"/>
    <w:rsid w:val="00795822"/>
    <w:rsid w:val="00797E0C"/>
    <w:rsid w:val="007A3B07"/>
    <w:rsid w:val="007A62A9"/>
    <w:rsid w:val="007A75FC"/>
    <w:rsid w:val="007A7851"/>
    <w:rsid w:val="007B271E"/>
    <w:rsid w:val="007B4347"/>
    <w:rsid w:val="007B7995"/>
    <w:rsid w:val="007C0E08"/>
    <w:rsid w:val="007C3C61"/>
    <w:rsid w:val="007C495F"/>
    <w:rsid w:val="007C6021"/>
    <w:rsid w:val="007C659B"/>
    <w:rsid w:val="007E09EB"/>
    <w:rsid w:val="007E77DD"/>
    <w:rsid w:val="007F351D"/>
    <w:rsid w:val="0080155A"/>
    <w:rsid w:val="008061B8"/>
    <w:rsid w:val="00806667"/>
    <w:rsid w:val="0080696D"/>
    <w:rsid w:val="00813258"/>
    <w:rsid w:val="00816F41"/>
    <w:rsid w:val="008173F2"/>
    <w:rsid w:val="00822129"/>
    <w:rsid w:val="0082370B"/>
    <w:rsid w:val="008266CC"/>
    <w:rsid w:val="00826F0B"/>
    <w:rsid w:val="008310B4"/>
    <w:rsid w:val="008340DC"/>
    <w:rsid w:val="0083590D"/>
    <w:rsid w:val="008406A7"/>
    <w:rsid w:val="00843E57"/>
    <w:rsid w:val="00844DF6"/>
    <w:rsid w:val="00854B8E"/>
    <w:rsid w:val="008558AE"/>
    <w:rsid w:val="00857D6A"/>
    <w:rsid w:val="00863771"/>
    <w:rsid w:val="00863BA6"/>
    <w:rsid w:val="00864C0F"/>
    <w:rsid w:val="00871C88"/>
    <w:rsid w:val="00872C49"/>
    <w:rsid w:val="00880B0D"/>
    <w:rsid w:val="0088355D"/>
    <w:rsid w:val="00885D21"/>
    <w:rsid w:val="00886292"/>
    <w:rsid w:val="00887E60"/>
    <w:rsid w:val="00887FF4"/>
    <w:rsid w:val="008907AC"/>
    <w:rsid w:val="00890A1A"/>
    <w:rsid w:val="00893F06"/>
    <w:rsid w:val="008966E1"/>
    <w:rsid w:val="00896A50"/>
    <w:rsid w:val="008A1CC6"/>
    <w:rsid w:val="008A63B2"/>
    <w:rsid w:val="008A6F06"/>
    <w:rsid w:val="008A7468"/>
    <w:rsid w:val="008B3BCC"/>
    <w:rsid w:val="008B47FD"/>
    <w:rsid w:val="008C18C8"/>
    <w:rsid w:val="008C4A6C"/>
    <w:rsid w:val="008C6A25"/>
    <w:rsid w:val="008C72BB"/>
    <w:rsid w:val="008D28FA"/>
    <w:rsid w:val="008D29DE"/>
    <w:rsid w:val="008D4AEA"/>
    <w:rsid w:val="008D7086"/>
    <w:rsid w:val="008E0FB7"/>
    <w:rsid w:val="008E2268"/>
    <w:rsid w:val="008E303D"/>
    <w:rsid w:val="008E540F"/>
    <w:rsid w:val="008E65C7"/>
    <w:rsid w:val="008F1AE5"/>
    <w:rsid w:val="008F3A82"/>
    <w:rsid w:val="008F544D"/>
    <w:rsid w:val="008F580B"/>
    <w:rsid w:val="008F6633"/>
    <w:rsid w:val="00901333"/>
    <w:rsid w:val="00901C52"/>
    <w:rsid w:val="0090208A"/>
    <w:rsid w:val="00913BB1"/>
    <w:rsid w:val="009158EF"/>
    <w:rsid w:val="00923662"/>
    <w:rsid w:val="00924790"/>
    <w:rsid w:val="00926824"/>
    <w:rsid w:val="00926A83"/>
    <w:rsid w:val="00934777"/>
    <w:rsid w:val="00937C71"/>
    <w:rsid w:val="00944E3D"/>
    <w:rsid w:val="009546E8"/>
    <w:rsid w:val="0095485F"/>
    <w:rsid w:val="00957BB5"/>
    <w:rsid w:val="0096017F"/>
    <w:rsid w:val="00961269"/>
    <w:rsid w:val="009618D7"/>
    <w:rsid w:val="0096345D"/>
    <w:rsid w:val="00963A7D"/>
    <w:rsid w:val="009702C4"/>
    <w:rsid w:val="00971B93"/>
    <w:rsid w:val="00977A5F"/>
    <w:rsid w:val="0098101D"/>
    <w:rsid w:val="00982D48"/>
    <w:rsid w:val="00984A11"/>
    <w:rsid w:val="009851A1"/>
    <w:rsid w:val="00985EB9"/>
    <w:rsid w:val="00991FF1"/>
    <w:rsid w:val="00993CD6"/>
    <w:rsid w:val="00995256"/>
    <w:rsid w:val="0099543D"/>
    <w:rsid w:val="00995856"/>
    <w:rsid w:val="0099610C"/>
    <w:rsid w:val="009A164F"/>
    <w:rsid w:val="009A339D"/>
    <w:rsid w:val="009A3D90"/>
    <w:rsid w:val="009A5166"/>
    <w:rsid w:val="009B0AE9"/>
    <w:rsid w:val="009B26C9"/>
    <w:rsid w:val="009B7381"/>
    <w:rsid w:val="009C13AF"/>
    <w:rsid w:val="009C70EF"/>
    <w:rsid w:val="009E0B0E"/>
    <w:rsid w:val="009E650B"/>
    <w:rsid w:val="009E6567"/>
    <w:rsid w:val="009E6CB9"/>
    <w:rsid w:val="009F00C7"/>
    <w:rsid w:val="009F1232"/>
    <w:rsid w:val="009F7481"/>
    <w:rsid w:val="00A00D07"/>
    <w:rsid w:val="00A032A0"/>
    <w:rsid w:val="00A03CEE"/>
    <w:rsid w:val="00A04339"/>
    <w:rsid w:val="00A07A43"/>
    <w:rsid w:val="00A11F6E"/>
    <w:rsid w:val="00A13BB3"/>
    <w:rsid w:val="00A15E9E"/>
    <w:rsid w:val="00A24018"/>
    <w:rsid w:val="00A270EB"/>
    <w:rsid w:val="00A32F78"/>
    <w:rsid w:val="00A33714"/>
    <w:rsid w:val="00A34252"/>
    <w:rsid w:val="00A345FD"/>
    <w:rsid w:val="00A37041"/>
    <w:rsid w:val="00A41E60"/>
    <w:rsid w:val="00A421AE"/>
    <w:rsid w:val="00A43213"/>
    <w:rsid w:val="00A4743A"/>
    <w:rsid w:val="00A50AFE"/>
    <w:rsid w:val="00A54DAF"/>
    <w:rsid w:val="00A56578"/>
    <w:rsid w:val="00A57AF2"/>
    <w:rsid w:val="00A647CB"/>
    <w:rsid w:val="00A65861"/>
    <w:rsid w:val="00A73FC4"/>
    <w:rsid w:val="00A74425"/>
    <w:rsid w:val="00A77849"/>
    <w:rsid w:val="00A8419E"/>
    <w:rsid w:val="00A8598B"/>
    <w:rsid w:val="00A91971"/>
    <w:rsid w:val="00A91EAC"/>
    <w:rsid w:val="00A957AF"/>
    <w:rsid w:val="00AA0311"/>
    <w:rsid w:val="00AA19A1"/>
    <w:rsid w:val="00AA35C7"/>
    <w:rsid w:val="00AA38ED"/>
    <w:rsid w:val="00AA3931"/>
    <w:rsid w:val="00AA3C5C"/>
    <w:rsid w:val="00AA3EFA"/>
    <w:rsid w:val="00AA452F"/>
    <w:rsid w:val="00AA645C"/>
    <w:rsid w:val="00AA64C9"/>
    <w:rsid w:val="00AA7F2F"/>
    <w:rsid w:val="00AB0464"/>
    <w:rsid w:val="00AB3FAE"/>
    <w:rsid w:val="00AB52A4"/>
    <w:rsid w:val="00AC2479"/>
    <w:rsid w:val="00AC274D"/>
    <w:rsid w:val="00AC34F4"/>
    <w:rsid w:val="00AD1610"/>
    <w:rsid w:val="00AD329C"/>
    <w:rsid w:val="00AD5218"/>
    <w:rsid w:val="00AE04A7"/>
    <w:rsid w:val="00AE27CD"/>
    <w:rsid w:val="00AE3956"/>
    <w:rsid w:val="00AE7825"/>
    <w:rsid w:val="00AE7D9B"/>
    <w:rsid w:val="00AE7EE3"/>
    <w:rsid w:val="00AF151A"/>
    <w:rsid w:val="00B008F8"/>
    <w:rsid w:val="00B054DC"/>
    <w:rsid w:val="00B16EC5"/>
    <w:rsid w:val="00B229A7"/>
    <w:rsid w:val="00B2394F"/>
    <w:rsid w:val="00B31F37"/>
    <w:rsid w:val="00B33B18"/>
    <w:rsid w:val="00B41E6D"/>
    <w:rsid w:val="00B42DA2"/>
    <w:rsid w:val="00B44845"/>
    <w:rsid w:val="00B44F94"/>
    <w:rsid w:val="00B45938"/>
    <w:rsid w:val="00B605AE"/>
    <w:rsid w:val="00B634F3"/>
    <w:rsid w:val="00B6378B"/>
    <w:rsid w:val="00B658E5"/>
    <w:rsid w:val="00B67811"/>
    <w:rsid w:val="00B74E76"/>
    <w:rsid w:val="00B76246"/>
    <w:rsid w:val="00B8511E"/>
    <w:rsid w:val="00B86639"/>
    <w:rsid w:val="00B870D8"/>
    <w:rsid w:val="00B947E2"/>
    <w:rsid w:val="00B95336"/>
    <w:rsid w:val="00B95E96"/>
    <w:rsid w:val="00BA2A32"/>
    <w:rsid w:val="00BA33F2"/>
    <w:rsid w:val="00BA3416"/>
    <w:rsid w:val="00BB034A"/>
    <w:rsid w:val="00BB20BD"/>
    <w:rsid w:val="00BB22ED"/>
    <w:rsid w:val="00BB3CD8"/>
    <w:rsid w:val="00BB5C0C"/>
    <w:rsid w:val="00BB5D34"/>
    <w:rsid w:val="00BC2A0B"/>
    <w:rsid w:val="00BC5051"/>
    <w:rsid w:val="00BC5307"/>
    <w:rsid w:val="00BC5573"/>
    <w:rsid w:val="00BC6216"/>
    <w:rsid w:val="00BD08D4"/>
    <w:rsid w:val="00BD32F0"/>
    <w:rsid w:val="00BD5DB7"/>
    <w:rsid w:val="00BD6BE2"/>
    <w:rsid w:val="00BD717C"/>
    <w:rsid w:val="00BD742F"/>
    <w:rsid w:val="00BD769C"/>
    <w:rsid w:val="00BE0370"/>
    <w:rsid w:val="00BE32F1"/>
    <w:rsid w:val="00BE4D12"/>
    <w:rsid w:val="00BE7E28"/>
    <w:rsid w:val="00BF1C6A"/>
    <w:rsid w:val="00BF68F9"/>
    <w:rsid w:val="00BF7279"/>
    <w:rsid w:val="00BF7986"/>
    <w:rsid w:val="00BF7C0D"/>
    <w:rsid w:val="00C009CF"/>
    <w:rsid w:val="00C02338"/>
    <w:rsid w:val="00C03755"/>
    <w:rsid w:val="00C04769"/>
    <w:rsid w:val="00C10E8A"/>
    <w:rsid w:val="00C12CF0"/>
    <w:rsid w:val="00C145F1"/>
    <w:rsid w:val="00C156A5"/>
    <w:rsid w:val="00C15E44"/>
    <w:rsid w:val="00C16638"/>
    <w:rsid w:val="00C16976"/>
    <w:rsid w:val="00C17365"/>
    <w:rsid w:val="00C20D2C"/>
    <w:rsid w:val="00C247F4"/>
    <w:rsid w:val="00C2692F"/>
    <w:rsid w:val="00C32146"/>
    <w:rsid w:val="00C331BF"/>
    <w:rsid w:val="00C362CC"/>
    <w:rsid w:val="00C37A2B"/>
    <w:rsid w:val="00C41170"/>
    <w:rsid w:val="00C4280C"/>
    <w:rsid w:val="00C437EF"/>
    <w:rsid w:val="00C46B83"/>
    <w:rsid w:val="00C520AD"/>
    <w:rsid w:val="00C532B1"/>
    <w:rsid w:val="00C57ACC"/>
    <w:rsid w:val="00C626D8"/>
    <w:rsid w:val="00C62733"/>
    <w:rsid w:val="00C62E29"/>
    <w:rsid w:val="00C664EB"/>
    <w:rsid w:val="00C667FA"/>
    <w:rsid w:val="00C66E4D"/>
    <w:rsid w:val="00C7359A"/>
    <w:rsid w:val="00C8235C"/>
    <w:rsid w:val="00C83B6A"/>
    <w:rsid w:val="00C91600"/>
    <w:rsid w:val="00C97EBD"/>
    <w:rsid w:val="00CA2C08"/>
    <w:rsid w:val="00CA358F"/>
    <w:rsid w:val="00CA37BC"/>
    <w:rsid w:val="00CA39BF"/>
    <w:rsid w:val="00CA4F08"/>
    <w:rsid w:val="00CC354E"/>
    <w:rsid w:val="00CD2FA3"/>
    <w:rsid w:val="00CD3DCB"/>
    <w:rsid w:val="00CE2227"/>
    <w:rsid w:val="00CE2DA0"/>
    <w:rsid w:val="00CE6510"/>
    <w:rsid w:val="00CE7033"/>
    <w:rsid w:val="00CE7812"/>
    <w:rsid w:val="00CF03A9"/>
    <w:rsid w:val="00CF456F"/>
    <w:rsid w:val="00CF45B5"/>
    <w:rsid w:val="00D00C59"/>
    <w:rsid w:val="00D03B50"/>
    <w:rsid w:val="00D03E19"/>
    <w:rsid w:val="00D04F01"/>
    <w:rsid w:val="00D1114F"/>
    <w:rsid w:val="00D134A5"/>
    <w:rsid w:val="00D13B52"/>
    <w:rsid w:val="00D15EFB"/>
    <w:rsid w:val="00D22849"/>
    <w:rsid w:val="00D246B1"/>
    <w:rsid w:val="00D26417"/>
    <w:rsid w:val="00D30FF8"/>
    <w:rsid w:val="00D31B6E"/>
    <w:rsid w:val="00D33220"/>
    <w:rsid w:val="00D45360"/>
    <w:rsid w:val="00D454E4"/>
    <w:rsid w:val="00D51E50"/>
    <w:rsid w:val="00D52FA1"/>
    <w:rsid w:val="00D53FCD"/>
    <w:rsid w:val="00D570E7"/>
    <w:rsid w:val="00D57E5C"/>
    <w:rsid w:val="00D60195"/>
    <w:rsid w:val="00D6052D"/>
    <w:rsid w:val="00D63EB8"/>
    <w:rsid w:val="00D659CE"/>
    <w:rsid w:val="00D65F39"/>
    <w:rsid w:val="00D66D86"/>
    <w:rsid w:val="00D67DF2"/>
    <w:rsid w:val="00D741E3"/>
    <w:rsid w:val="00D7550D"/>
    <w:rsid w:val="00D77E5E"/>
    <w:rsid w:val="00D83CE1"/>
    <w:rsid w:val="00D85A7A"/>
    <w:rsid w:val="00D85D6F"/>
    <w:rsid w:val="00D90132"/>
    <w:rsid w:val="00D92535"/>
    <w:rsid w:val="00D92766"/>
    <w:rsid w:val="00D97B52"/>
    <w:rsid w:val="00DA142A"/>
    <w:rsid w:val="00DA1DC5"/>
    <w:rsid w:val="00DA1F54"/>
    <w:rsid w:val="00DA3F6F"/>
    <w:rsid w:val="00DB70F9"/>
    <w:rsid w:val="00DC73A9"/>
    <w:rsid w:val="00DD1968"/>
    <w:rsid w:val="00DD3C1B"/>
    <w:rsid w:val="00DD68BF"/>
    <w:rsid w:val="00DD6B73"/>
    <w:rsid w:val="00DF0A07"/>
    <w:rsid w:val="00DF0AEE"/>
    <w:rsid w:val="00DF1BB3"/>
    <w:rsid w:val="00DF4EA8"/>
    <w:rsid w:val="00DF5372"/>
    <w:rsid w:val="00E0167C"/>
    <w:rsid w:val="00E046D2"/>
    <w:rsid w:val="00E051B2"/>
    <w:rsid w:val="00E1452B"/>
    <w:rsid w:val="00E15CA3"/>
    <w:rsid w:val="00E2288C"/>
    <w:rsid w:val="00E2447D"/>
    <w:rsid w:val="00E248E6"/>
    <w:rsid w:val="00E27A02"/>
    <w:rsid w:val="00E3044A"/>
    <w:rsid w:val="00E32D57"/>
    <w:rsid w:val="00E3558A"/>
    <w:rsid w:val="00E362F4"/>
    <w:rsid w:val="00E410F4"/>
    <w:rsid w:val="00E41D06"/>
    <w:rsid w:val="00E42076"/>
    <w:rsid w:val="00E44F79"/>
    <w:rsid w:val="00E521C1"/>
    <w:rsid w:val="00E55933"/>
    <w:rsid w:val="00E65CD3"/>
    <w:rsid w:val="00E66BB1"/>
    <w:rsid w:val="00E673FE"/>
    <w:rsid w:val="00E72446"/>
    <w:rsid w:val="00E73113"/>
    <w:rsid w:val="00E73935"/>
    <w:rsid w:val="00E7513A"/>
    <w:rsid w:val="00E75FF7"/>
    <w:rsid w:val="00E7786B"/>
    <w:rsid w:val="00E80270"/>
    <w:rsid w:val="00E810E6"/>
    <w:rsid w:val="00E82FEE"/>
    <w:rsid w:val="00E86F2F"/>
    <w:rsid w:val="00E91585"/>
    <w:rsid w:val="00E97FC7"/>
    <w:rsid w:val="00EA0759"/>
    <w:rsid w:val="00EA3FE1"/>
    <w:rsid w:val="00EA549D"/>
    <w:rsid w:val="00EA74C7"/>
    <w:rsid w:val="00EB037F"/>
    <w:rsid w:val="00EB1C70"/>
    <w:rsid w:val="00EB43D4"/>
    <w:rsid w:val="00EB43F6"/>
    <w:rsid w:val="00EB67D4"/>
    <w:rsid w:val="00EC1F40"/>
    <w:rsid w:val="00EC3786"/>
    <w:rsid w:val="00EC507B"/>
    <w:rsid w:val="00EC6038"/>
    <w:rsid w:val="00EC7DB5"/>
    <w:rsid w:val="00ED0B4B"/>
    <w:rsid w:val="00ED2FD3"/>
    <w:rsid w:val="00ED3360"/>
    <w:rsid w:val="00EE1603"/>
    <w:rsid w:val="00EE4470"/>
    <w:rsid w:val="00EE4E82"/>
    <w:rsid w:val="00EE6AFD"/>
    <w:rsid w:val="00EF0562"/>
    <w:rsid w:val="00EF409D"/>
    <w:rsid w:val="00EF5D45"/>
    <w:rsid w:val="00F0082E"/>
    <w:rsid w:val="00F03CCB"/>
    <w:rsid w:val="00F06A96"/>
    <w:rsid w:val="00F123C7"/>
    <w:rsid w:val="00F146A7"/>
    <w:rsid w:val="00F15C9F"/>
    <w:rsid w:val="00F15D66"/>
    <w:rsid w:val="00F172A7"/>
    <w:rsid w:val="00F178F6"/>
    <w:rsid w:val="00F22EE3"/>
    <w:rsid w:val="00F27602"/>
    <w:rsid w:val="00F305B1"/>
    <w:rsid w:val="00F32E64"/>
    <w:rsid w:val="00F34E6D"/>
    <w:rsid w:val="00F350FF"/>
    <w:rsid w:val="00F36585"/>
    <w:rsid w:val="00F36E43"/>
    <w:rsid w:val="00F40CD7"/>
    <w:rsid w:val="00F45C09"/>
    <w:rsid w:val="00F469A9"/>
    <w:rsid w:val="00F5056B"/>
    <w:rsid w:val="00F53DCC"/>
    <w:rsid w:val="00F56EBE"/>
    <w:rsid w:val="00F57FED"/>
    <w:rsid w:val="00F637B1"/>
    <w:rsid w:val="00F6590C"/>
    <w:rsid w:val="00F679FD"/>
    <w:rsid w:val="00F81407"/>
    <w:rsid w:val="00F87EA0"/>
    <w:rsid w:val="00F90182"/>
    <w:rsid w:val="00F92D54"/>
    <w:rsid w:val="00F92F77"/>
    <w:rsid w:val="00F93E76"/>
    <w:rsid w:val="00F9566C"/>
    <w:rsid w:val="00F97F76"/>
    <w:rsid w:val="00FA29D8"/>
    <w:rsid w:val="00FA344A"/>
    <w:rsid w:val="00FB17CD"/>
    <w:rsid w:val="00FB1876"/>
    <w:rsid w:val="00FB2149"/>
    <w:rsid w:val="00FB6B99"/>
    <w:rsid w:val="00FB7DBB"/>
    <w:rsid w:val="00FC0CEE"/>
    <w:rsid w:val="00FC2D23"/>
    <w:rsid w:val="00FC2FBE"/>
    <w:rsid w:val="00FC53D7"/>
    <w:rsid w:val="00FD2F9C"/>
    <w:rsid w:val="00FE1CC2"/>
    <w:rsid w:val="00FE33DA"/>
    <w:rsid w:val="00FE5C07"/>
    <w:rsid w:val="00FF083D"/>
    <w:rsid w:val="00FF2C12"/>
    <w:rsid w:val="00FF38BD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61260D"/>
  <w15:docId w15:val="{802EFB1B-EF44-4DFD-8F01-03E12D29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397E"/>
    <w:pPr>
      <w:spacing w:after="120"/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F2C12"/>
    <w:pPr>
      <w:keepNext/>
      <w:numPr>
        <w:numId w:val="25"/>
      </w:numPr>
      <w:spacing w:before="120"/>
      <w:ind w:left="431" w:hanging="431"/>
      <w:jc w:val="left"/>
      <w:outlineLvl w:val="0"/>
    </w:pPr>
    <w:rPr>
      <w:rFonts w:cs="Arial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5B64BB"/>
    <w:pPr>
      <w:keepNext/>
      <w:numPr>
        <w:ilvl w:val="1"/>
        <w:numId w:val="25"/>
      </w:numPr>
      <w:spacing w:before="8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4BB"/>
    <w:pPr>
      <w:keepNext/>
      <w:numPr>
        <w:ilvl w:val="2"/>
        <w:numId w:val="2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B64BB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B64BB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B64BB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B64BB"/>
    <w:pPr>
      <w:numPr>
        <w:ilvl w:val="6"/>
        <w:numId w:val="2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5B64BB"/>
    <w:pPr>
      <w:numPr>
        <w:ilvl w:val="7"/>
        <w:numId w:val="2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5B64BB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pacing w:before="120"/>
    </w:pPr>
    <w:rPr>
      <w:b/>
    </w:rPr>
  </w:style>
  <w:style w:type="character" w:styleId="Hipervnculo">
    <w:name w:val="Hyperlink"/>
    <w:basedOn w:val="Fuentedeprrafopredeter"/>
    <w:semiHidden/>
    <w:rsid w:val="00EA74C7"/>
    <w:rPr>
      <w:rFonts w:ascii="Times New Roman" w:hAnsi="Times New Roman"/>
      <w:color w:val="0000FF"/>
      <w:sz w:val="20"/>
      <w:u w:val="single"/>
    </w:rPr>
  </w:style>
  <w:style w:type="character" w:styleId="Hipervnculovisitado">
    <w:name w:val="FollowedHyperlink"/>
    <w:basedOn w:val="Hipervnculo"/>
    <w:semiHidden/>
    <w:rsid w:val="00EA74C7"/>
    <w:rPr>
      <w:rFonts w:ascii="Times New Roman" w:hAnsi="Times New Roman"/>
      <w:color w:val="800080"/>
      <w:sz w:val="20"/>
      <w:u w:val="single"/>
    </w:rPr>
  </w:style>
  <w:style w:type="paragraph" w:customStyle="1" w:styleId="Tablapie-CASEIB">
    <w:name w:val="Tabla (pie) - CASEIB"/>
    <w:basedOn w:val="Figurapie-CASEIB"/>
    <w:next w:val="Normal"/>
    <w:rsid w:val="00221F30"/>
    <w:pPr>
      <w:numPr>
        <w:numId w:val="23"/>
      </w:numPr>
    </w:pPr>
    <w:rPr>
      <w:szCs w:val="18"/>
    </w:rPr>
  </w:style>
  <w:style w:type="paragraph" w:customStyle="1" w:styleId="Figurapie-CASEIB">
    <w:name w:val="Figura (pie) - CASEIB"/>
    <w:basedOn w:val="Normal"/>
    <w:next w:val="Normal"/>
    <w:rsid w:val="00221F30"/>
    <w:pPr>
      <w:numPr>
        <w:numId w:val="15"/>
      </w:numPr>
      <w:spacing w:before="120"/>
      <w:jc w:val="center"/>
    </w:pPr>
    <w:rPr>
      <w:i/>
      <w:snapToGrid w:val="0"/>
      <w:sz w:val="18"/>
      <w:lang w:val="en-US"/>
    </w:rPr>
  </w:style>
  <w:style w:type="paragraph" w:customStyle="1" w:styleId="Autores-Nombres">
    <w:name w:val="Autores - Nombres"/>
    <w:basedOn w:val="Normal"/>
    <w:next w:val="Autores-Datos"/>
    <w:rsid w:val="00C667FA"/>
    <w:pPr>
      <w:spacing w:after="240"/>
      <w:jc w:val="center"/>
    </w:pPr>
    <w:rPr>
      <w:sz w:val="24"/>
    </w:rPr>
  </w:style>
  <w:style w:type="paragraph" w:customStyle="1" w:styleId="Autores-Datos">
    <w:name w:val="Autores - Datos"/>
    <w:basedOn w:val="Normal"/>
    <w:rsid w:val="00C667FA"/>
    <w:pPr>
      <w:spacing w:after="80"/>
      <w:jc w:val="center"/>
    </w:pPr>
    <w:rPr>
      <w:lang w:val="es-ES"/>
    </w:rPr>
  </w:style>
  <w:style w:type="paragraph" w:customStyle="1" w:styleId="Ttulo-CASEIB">
    <w:name w:val="Título - CASEIB"/>
    <w:basedOn w:val="Normal"/>
    <w:next w:val="Autores-Nombres"/>
    <w:rsid w:val="00067B6E"/>
    <w:pPr>
      <w:spacing w:after="480"/>
      <w:jc w:val="center"/>
    </w:pPr>
    <w:rPr>
      <w:b/>
      <w:sz w:val="36"/>
    </w:rPr>
  </w:style>
  <w:style w:type="paragraph" w:customStyle="1" w:styleId="Referencias-CASEIB">
    <w:name w:val="Referencias - CASEIB"/>
    <w:basedOn w:val="Normal"/>
    <w:next w:val="Referenciascontinuacin-CASEIB"/>
    <w:rsid w:val="00AA645C"/>
    <w:pPr>
      <w:tabs>
        <w:tab w:val="left" w:pos="284"/>
      </w:tabs>
      <w:spacing w:before="120" w:after="60"/>
      <w:jc w:val="left"/>
    </w:pPr>
    <w:rPr>
      <w:b/>
      <w:sz w:val="24"/>
    </w:rPr>
  </w:style>
  <w:style w:type="paragraph" w:customStyle="1" w:styleId="Referenciascontinuacin-CASEIB">
    <w:name w:val="Referencias continuación - CASEIB"/>
    <w:basedOn w:val="Normal"/>
    <w:rsid w:val="00AC34F4"/>
    <w:pPr>
      <w:numPr>
        <w:numId w:val="8"/>
      </w:numPr>
      <w:spacing w:line="160" w:lineRule="atLeast"/>
    </w:pPr>
    <w:rPr>
      <w:sz w:val="18"/>
    </w:rPr>
  </w:style>
  <w:style w:type="paragraph" w:styleId="Textonotapie">
    <w:name w:val="footnote text"/>
    <w:basedOn w:val="Normal"/>
    <w:semiHidden/>
  </w:style>
  <w:style w:type="paragraph" w:customStyle="1" w:styleId="Ecuacin-CASEIB">
    <w:name w:val="Ecuación - CASEIB"/>
    <w:basedOn w:val="Normal"/>
    <w:next w:val="Ecuacionpie-CASEIB"/>
    <w:rsid w:val="006A7E6F"/>
    <w:pPr>
      <w:tabs>
        <w:tab w:val="left" w:pos="284"/>
      </w:tabs>
    </w:pPr>
    <w:rPr>
      <w:rFonts w:ascii="Courier" w:hAnsi="Courier"/>
      <w:sz w:val="18"/>
    </w:rPr>
  </w:style>
  <w:style w:type="paragraph" w:customStyle="1" w:styleId="ListaVietas-CASEIB">
    <w:name w:val="Lista Viñetas - CASEIB"/>
    <w:basedOn w:val="ListaNumerada-CASEIB"/>
    <w:rsid w:val="00247E1F"/>
    <w:pPr>
      <w:numPr>
        <w:numId w:val="10"/>
      </w:numPr>
      <w:tabs>
        <w:tab w:val="clear" w:pos="360"/>
        <w:tab w:val="left" w:pos="357"/>
      </w:tabs>
      <w:ind w:left="357" w:hanging="215"/>
    </w:pPr>
  </w:style>
  <w:style w:type="paragraph" w:customStyle="1" w:styleId="ListaNumerada-CASEIB">
    <w:name w:val="Lista Numerada - CASEIB"/>
    <w:basedOn w:val="Normal"/>
    <w:rsid w:val="00247E1F"/>
    <w:pPr>
      <w:numPr>
        <w:numId w:val="11"/>
      </w:numPr>
      <w:spacing w:after="60"/>
    </w:pPr>
    <w:rPr>
      <w:lang w:val="es-ES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customStyle="1" w:styleId="Ecuacionpie-CASEIB">
    <w:name w:val="Ecuacion (pie) - CASEIB"/>
    <w:basedOn w:val="Figurapie-CASEIB"/>
    <w:next w:val="Normal"/>
    <w:rsid w:val="00CF03A9"/>
    <w:pPr>
      <w:ind w:left="357" w:hanging="357"/>
    </w:pPr>
    <w:rPr>
      <w:szCs w:val="18"/>
    </w:rPr>
  </w:style>
  <w:style w:type="paragraph" w:customStyle="1" w:styleId="Agradecimientos">
    <w:name w:val="Agradecimientos"/>
    <w:basedOn w:val="Normal"/>
    <w:next w:val="Normal"/>
    <w:rsid w:val="00AA645C"/>
    <w:pPr>
      <w:spacing w:before="120" w:after="60"/>
      <w:jc w:val="left"/>
    </w:pPr>
    <w:rPr>
      <w:b/>
      <w:sz w:val="24"/>
    </w:rPr>
  </w:style>
  <w:style w:type="paragraph" w:customStyle="1" w:styleId="Resumencontinuacin">
    <w:name w:val="Resumen continuación"/>
    <w:basedOn w:val="Normal"/>
    <w:rsid w:val="009E0B0E"/>
    <w:pPr>
      <w:spacing w:after="240"/>
      <w:contextualSpacing/>
    </w:pPr>
    <w:rPr>
      <w:i/>
      <w:sz w:val="18"/>
      <w:lang w:val="es-ES"/>
    </w:rPr>
  </w:style>
  <w:style w:type="paragraph" w:customStyle="1" w:styleId="Resumen">
    <w:name w:val="Resumen"/>
    <w:basedOn w:val="Normal"/>
    <w:next w:val="Resumencontinuacin"/>
    <w:rsid w:val="00BB3CD8"/>
    <w:pPr>
      <w:spacing w:before="120" w:after="60"/>
      <w:jc w:val="center"/>
    </w:pPr>
    <w:rPr>
      <w:b/>
      <w:sz w:val="24"/>
      <w:lang w:val="es-ES"/>
    </w:rPr>
  </w:style>
  <w:style w:type="character" w:styleId="Refdecomentario">
    <w:name w:val="annotation reference"/>
    <w:basedOn w:val="Fuentedeprrafopredeter"/>
    <w:semiHidden/>
    <w:rsid w:val="008F3A82"/>
    <w:rPr>
      <w:sz w:val="16"/>
      <w:szCs w:val="16"/>
    </w:rPr>
  </w:style>
  <w:style w:type="paragraph" w:styleId="Encabezado">
    <w:name w:val="header"/>
    <w:basedOn w:val="Normal"/>
    <w:rsid w:val="00797E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95E96"/>
    <w:pPr>
      <w:tabs>
        <w:tab w:val="center" w:pos="4252"/>
        <w:tab w:val="right" w:pos="8504"/>
      </w:tabs>
      <w:spacing w:after="0"/>
    </w:pPr>
    <w:rPr>
      <w:sz w:val="16"/>
    </w:rPr>
  </w:style>
  <w:style w:type="paragraph" w:styleId="Textocomentario">
    <w:name w:val="annotation text"/>
    <w:basedOn w:val="Normal"/>
    <w:semiHidden/>
    <w:rsid w:val="008F3A82"/>
  </w:style>
  <w:style w:type="character" w:styleId="Nmerodepgina">
    <w:name w:val="page number"/>
    <w:basedOn w:val="Fuentedeprrafopredeter"/>
    <w:rsid w:val="00193726"/>
    <w:rPr>
      <w:sz w:val="16"/>
    </w:rPr>
  </w:style>
  <w:style w:type="paragraph" w:styleId="Asuntodelcomentario">
    <w:name w:val="annotation subject"/>
    <w:basedOn w:val="Textocomentario"/>
    <w:next w:val="Textocomentario"/>
    <w:semiHidden/>
    <w:rsid w:val="008F3A82"/>
    <w:rPr>
      <w:b/>
      <w:bCs/>
    </w:rPr>
  </w:style>
  <w:style w:type="paragraph" w:customStyle="1" w:styleId="Figura-CASEIB">
    <w:name w:val="Figura - CASEIB"/>
    <w:basedOn w:val="Normal"/>
    <w:next w:val="Figurapie-CASEIB"/>
    <w:rsid w:val="00AA64C9"/>
    <w:pPr>
      <w:keepNext/>
      <w:jc w:val="center"/>
    </w:pPr>
  </w:style>
  <w:style w:type="paragraph" w:styleId="Textodeglobo">
    <w:name w:val="Balloon Text"/>
    <w:basedOn w:val="Normal"/>
    <w:semiHidden/>
    <w:rsid w:val="008F3A82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semiHidden/>
    <w:rsid w:val="007B4347"/>
    <w:pPr>
      <w:ind w:left="200" w:hanging="200"/>
    </w:pPr>
  </w:style>
  <w:style w:type="character" w:customStyle="1" w:styleId="Ttulo2Car">
    <w:name w:val="Título 2 Car"/>
    <w:basedOn w:val="Fuentedeprrafopredeter"/>
    <w:link w:val="Ttulo2"/>
    <w:rsid w:val="00A04339"/>
    <w:rPr>
      <w:rFonts w:cs="Arial"/>
      <w:b/>
      <w:bCs/>
      <w:iCs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E65C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219E"/>
    <w:rPr>
      <w:rFonts w:cs="Arial"/>
      <w:b/>
      <w:bCs/>
      <w:kern w:val="32"/>
      <w:sz w:val="24"/>
      <w:szCs w:val="24"/>
      <w:lang w:val="es-ES_tradnl"/>
    </w:rPr>
  </w:style>
  <w:style w:type="table" w:styleId="Tablaconcuadrcula">
    <w:name w:val="Table Grid"/>
    <w:basedOn w:val="Tablanormal"/>
    <w:rsid w:val="00D7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826F0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826F0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826F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826F0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26F0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6E3940"/>
  </w:style>
  <w:style w:type="paragraph" w:styleId="Revisin">
    <w:name w:val="Revision"/>
    <w:hidden/>
    <w:uiPriority w:val="99"/>
    <w:semiHidden/>
    <w:rsid w:val="009A339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680">
          <w:marLeft w:val="0"/>
          <w:marRight w:val="267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977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dotted" w:sz="4" w:space="0" w:color="CCCCCC"/>
                <w:right w:val="none" w:sz="0" w:space="0" w:color="auto"/>
              </w:divBdr>
            </w:div>
          </w:divsChild>
        </w:div>
      </w:divsChild>
    </w:div>
    <w:div w:id="14134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8476">
          <w:marLeft w:val="0"/>
          <w:marRight w:val="267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815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dotted" w:sz="4" w:space="0" w:color="CCCCCC"/>
                <w:right w:val="none" w:sz="0" w:space="0" w:color="auto"/>
              </w:divBdr>
            </w:div>
          </w:divsChild>
        </w:div>
      </w:divsChild>
    </w:div>
    <w:div w:id="1719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607">
          <w:marLeft w:val="0"/>
          <w:marRight w:val="267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974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dotted" w:sz="4" w:space="0" w:color="CCCCCC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Pit</b:Tag>
    <b:SourceType>DocumentFromInternetSite</b:SourceType>
    <b:Guid>{CEE90634-F382-4B0A-94B5-EEBA86322DEC}</b:Guid>
    <b:Author>
      <b:Author>
        <b:NameList>
          <b:Person>
            <b:Last>Pita Fernández</b:Last>
            <b:First>S.,</b:First>
            <b:Middle>&amp; Pértega Díaz, S. (1997). Relación entre variables cuantitativas. Cad Aten Primaria, 4, 141-4.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FC6E87F-FD42-49C6-89D0-E0187A4D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4</TotalTime>
  <Pages>1</Pages>
  <Words>337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CASEIB</vt:lpstr>
    </vt:vector>
  </TitlesOfParts>
  <Company>GBT - UPM</Company>
  <LinksUpToDate>false</LinksUpToDate>
  <CharactersWithSpaces>2756</CharactersWithSpaces>
  <SharedDoc>false</SharedDoc>
  <HLinks>
    <vt:vector size="12" baseType="variant">
      <vt:variant>
        <vt:i4>3604493</vt:i4>
      </vt:variant>
      <vt:variant>
        <vt:i4>3</vt:i4>
      </vt:variant>
      <vt:variant>
        <vt:i4>0</vt:i4>
      </vt:variant>
      <vt:variant>
        <vt:i4>5</vt:i4>
      </vt:variant>
      <vt:variant>
        <vt:lpwstr>mailto:caseib2010@hggm.es</vt:lpwstr>
      </vt:variant>
      <vt:variant>
        <vt:lpwstr/>
      </vt:variant>
      <vt:variant>
        <vt:i4>1114137</vt:i4>
      </vt:variant>
      <vt:variant>
        <vt:i4>0</vt:i4>
      </vt:variant>
      <vt:variant>
        <vt:i4>0</vt:i4>
      </vt:variant>
      <vt:variant>
        <vt:i4>5</vt:i4>
      </vt:variant>
      <vt:variant>
        <vt:lpwstr>http://caseib2011.ccmijesususon.com/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CASEIB</dc:title>
  <dc:creator>Dani Anchuela</dc:creator>
  <cp:lastModifiedBy>Daniel Anchuela Cantarero</cp:lastModifiedBy>
  <cp:revision>27</cp:revision>
  <cp:lastPrinted>2021-11-21T00:45:00Z</cp:lastPrinted>
  <dcterms:created xsi:type="dcterms:W3CDTF">2021-12-06T18:38:00Z</dcterms:created>
  <dcterms:modified xsi:type="dcterms:W3CDTF">2021-12-06T18:43:00Z</dcterms:modified>
</cp:coreProperties>
</file>